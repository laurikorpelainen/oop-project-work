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63C2C" w14:textId="47AF40E0" w:rsidR="00954436" w:rsidRPr="009E39D9" w:rsidRDefault="00376708" w:rsidP="00954436">
      <w:pPr>
        <w:pStyle w:val="Information"/>
      </w:pPr>
      <w:r>
        <w:t>Project Management</w:t>
      </w:r>
      <w:r w:rsidR="00C2493D">
        <w:t xml:space="preserve"> </w:t>
      </w:r>
      <w:proofErr w:type="spellStart"/>
      <w:r w:rsidR="00C2493D">
        <w:t>course</w:t>
      </w:r>
      <w:proofErr w:type="spellEnd"/>
    </w:p>
    <w:sdt>
      <w:sdtPr>
        <w:id w:val="67815756"/>
        <w:placeholder>
          <w:docPart w:val="3FC1504292714CC6B4A3BE5A2DD21189"/>
        </w:placeholder>
      </w:sdtPr>
      <w:sdtContent>
        <w:p w14:paraId="4EBF270B" w14:textId="4146C584" w:rsidR="00954436" w:rsidRPr="009E39D9" w:rsidRDefault="00376708" w:rsidP="00954436">
          <w:pPr>
            <w:pStyle w:val="Information"/>
          </w:pPr>
          <w:r w:rsidRPr="009E39D9">
            <w:t>Group 6</w:t>
          </w:r>
        </w:p>
      </w:sdtContent>
    </w:sdt>
    <w:p w14:paraId="1649C0A4" w14:textId="2B6F8597" w:rsidR="00954436" w:rsidRPr="009E39D9" w:rsidRDefault="00000000" w:rsidP="00954436">
      <w:pPr>
        <w:pStyle w:val="Information"/>
      </w:pPr>
      <w:sdt>
        <w:sdtPr>
          <w:id w:val="67815758"/>
          <w:placeholder>
            <w:docPart w:val="3FC1504292714CC6B4A3BE5A2DD21189"/>
          </w:placeholder>
        </w:sdtPr>
        <w:sdtContent>
          <w:r w:rsidR="00876B4A">
            <w:t>22</w:t>
          </w:r>
          <w:r w:rsidR="009E39D9">
            <w:t>.</w:t>
          </w:r>
          <w:r w:rsidR="00876B4A">
            <w:t>4</w:t>
          </w:r>
          <w:r w:rsidR="009E39D9">
            <w:t>.2025</w:t>
          </w:r>
        </w:sdtContent>
      </w:sdt>
    </w:p>
    <w:p w14:paraId="26701FC8" w14:textId="72BDFF48" w:rsidR="00954436" w:rsidRPr="009E39D9" w:rsidRDefault="00954436" w:rsidP="00954436">
      <w:pPr>
        <w:pStyle w:val="Information"/>
      </w:pPr>
    </w:p>
    <w:p w14:paraId="36800B15" w14:textId="77777777" w:rsidR="0023758B" w:rsidRPr="009E39D9" w:rsidRDefault="0023758B" w:rsidP="0023758B"/>
    <w:p w14:paraId="6935ECC8" w14:textId="77777777" w:rsidR="00707E1C" w:rsidRPr="009E39D9" w:rsidRDefault="00707E1C" w:rsidP="0023758B"/>
    <w:p w14:paraId="54C9B1C9" w14:textId="77777777" w:rsidR="0023758B" w:rsidRPr="009E39D9" w:rsidRDefault="0023758B" w:rsidP="0023758B"/>
    <w:p w14:paraId="58B652E5" w14:textId="77777777" w:rsidR="0023758B" w:rsidRPr="009E39D9" w:rsidRDefault="0023758B" w:rsidP="0023758B"/>
    <w:sdt>
      <w:sdtPr>
        <w:rPr>
          <w:lang w:val="en-US"/>
        </w:rPr>
        <w:id w:val="67815763"/>
        <w:placeholder>
          <w:docPart w:val="5208DC39A5034AC7BDA3C960FBC3A210"/>
        </w:placeholder>
      </w:sdtPr>
      <w:sdtContent>
        <w:sdt>
          <w:sdtPr>
            <w:rPr>
              <w:lang w:val="en-US"/>
            </w:rPr>
            <w:id w:val="241924988"/>
            <w:placeholder>
              <w:docPart w:val="927A04BAB13A40F79AF8EE7186CF62F2"/>
            </w:placeholder>
          </w:sdtPr>
          <w:sdtContent>
            <w:p w14:paraId="65970417" w14:textId="2F07658B" w:rsidR="0023758B" w:rsidRPr="0023758B" w:rsidRDefault="009B1F6F" w:rsidP="00F31DDE">
              <w:pPr>
                <w:pStyle w:val="Name"/>
              </w:pPr>
              <w:r w:rsidRPr="00E10119">
                <w:t>Lauri Korpelainen, Susanna Lehtine</w:t>
              </w:r>
              <w:r>
                <w:t>n, Eemeli Nissinen,</w:t>
              </w:r>
              <w:r w:rsidR="00F31DDE">
                <w:br/>
              </w:r>
              <w:r>
                <w:t xml:space="preserve">Elias Ojala, Luka Uusitalo, </w:t>
              </w:r>
              <w:r w:rsidRPr="00E10119">
                <w:t>Karita Laine</w:t>
              </w:r>
            </w:p>
          </w:sdtContent>
        </w:sdt>
      </w:sdtContent>
    </w:sdt>
    <w:p w14:paraId="6D84CB95" w14:textId="3DAD00EE" w:rsidR="0023758B" w:rsidRPr="004916C2" w:rsidRDefault="00876B4A" w:rsidP="71D49ED0">
      <w:pPr>
        <w:pStyle w:val="TitleofThesis"/>
        <w:rPr>
          <w:lang w:val="en-US"/>
        </w:rPr>
      </w:pPr>
      <w:r w:rsidRPr="71D49ED0">
        <w:rPr>
          <w:lang w:val="en-US"/>
        </w:rPr>
        <w:t xml:space="preserve">Quality </w:t>
      </w:r>
      <w:r w:rsidR="4A2A87A4" w:rsidRPr="3BCF5B67">
        <w:rPr>
          <w:lang w:val="en-US"/>
        </w:rPr>
        <w:t>Management</w:t>
      </w:r>
    </w:p>
    <w:p w14:paraId="1A82FC2E" w14:textId="28E3DD3A" w:rsidR="0023758B" w:rsidRPr="00533C2C" w:rsidRDefault="007B3F54" w:rsidP="00D528FB">
      <w:pPr>
        <w:pStyle w:val="Alaotsikko"/>
        <w:rPr>
          <w:rFonts w:cstheme="majorBidi"/>
          <w:caps/>
          <w:szCs w:val="28"/>
        </w:rPr>
      </w:pPr>
      <w:r>
        <w:rPr>
          <w:rFonts w:cstheme="majorBidi"/>
          <w:caps/>
          <w:szCs w:val="28"/>
        </w:rPr>
        <w:t xml:space="preserve">Assignment </w:t>
      </w:r>
      <w:r w:rsidR="00876B4A">
        <w:rPr>
          <w:rFonts w:cstheme="majorBidi"/>
          <w:caps/>
          <w:szCs w:val="28"/>
        </w:rPr>
        <w:t>7</w:t>
      </w:r>
    </w:p>
    <w:p w14:paraId="2E113DAA" w14:textId="77777777" w:rsidR="00333F15" w:rsidRPr="00333F15" w:rsidRDefault="00625B95" w:rsidP="00A90F3A">
      <w:pPr>
        <w:pStyle w:val="Alaotsikko"/>
        <w:spacing w:before="2520"/>
        <w:rPr>
          <w:caps/>
        </w:rPr>
      </w:pPr>
      <w:bookmarkStart w:id="0" w:name="_Toc237322497"/>
      <w:bookmarkStart w:id="1" w:name="_Toc237322646"/>
      <w:r w:rsidRPr="000C34F4">
        <w:rPr>
          <w:noProof/>
          <w:lang w:eastAsia="fi-FI"/>
        </w:rPr>
        <w:drawing>
          <wp:inline distT="0" distB="0" distL="0" distR="0" wp14:anchorId="266089A7" wp14:editId="608D8882">
            <wp:extent cx="3178800" cy="1771200"/>
            <wp:effectExtent l="0" t="0" r="3175" b="635"/>
            <wp:docPr id="3" name="Picture 2" descr="Turu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urun ammattikorkeakoulun 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78800" cy="1771200"/>
                    </a:xfrm>
                    <a:prstGeom prst="rect">
                      <a:avLst/>
                    </a:prstGeom>
                    <a:noFill/>
                    <a:ln w="9525">
                      <a:noFill/>
                      <a:miter lim="800000"/>
                      <a:headEnd/>
                      <a:tailEnd/>
                    </a:ln>
                  </pic:spPr>
                </pic:pic>
              </a:graphicData>
            </a:graphic>
          </wp:inline>
        </w:drawing>
      </w:r>
      <w:r w:rsidR="00333F15">
        <w:br w:type="page"/>
      </w:r>
    </w:p>
    <w:p w14:paraId="66776B23" w14:textId="2BF5C3EE" w:rsidR="00376255" w:rsidRPr="00376255" w:rsidRDefault="009847D6" w:rsidP="00514AB4">
      <w:pPr>
        <w:pStyle w:val="Sisllysluettelonotsikko"/>
      </w:pPr>
      <w:proofErr w:type="spellStart"/>
      <w:r>
        <w:lastRenderedPageBreak/>
        <w:t>Table</w:t>
      </w:r>
      <w:proofErr w:type="spellEnd"/>
      <w:r>
        <w:t xml:space="preserve"> of </w:t>
      </w:r>
      <w:proofErr w:type="spellStart"/>
      <w:r>
        <w:t>Contents</w:t>
      </w:r>
      <w:proofErr w:type="spellEnd"/>
    </w:p>
    <w:p w14:paraId="3515FE3B" w14:textId="397DFE4A" w:rsidR="0024455E" w:rsidRDefault="0024455E" w:rsidP="7D7E1B18">
      <w:pPr>
        <w:pStyle w:val="Sisluet1"/>
        <w:rPr>
          <w:rFonts w:asciiTheme="minorHAnsi" w:eastAsiaTheme="minorEastAsia" w:hAnsiTheme="minorHAnsi" w:cstheme="minorBidi"/>
          <w:b w:val="0"/>
          <w:bCs w:val="0"/>
          <w:noProof/>
          <w:kern w:val="2"/>
          <w:lang w:eastAsia="fi-FI"/>
          <w14:ligatures w14:val="standardContextual"/>
        </w:rPr>
      </w:pPr>
      <w:r>
        <w:fldChar w:fldCharType="begin"/>
      </w:r>
      <w:r w:rsidR="00085039">
        <w:instrText>TOC \o "1-3" \z \u \h</w:instrText>
      </w:r>
      <w:r>
        <w:fldChar w:fldCharType="separate"/>
      </w:r>
      <w:hyperlink w:anchor="_Toc1832509690">
        <w:r w:rsidR="7D7E1B18" w:rsidRPr="7D7E1B18">
          <w:rPr>
            <w:rStyle w:val="Hyperlinkki"/>
          </w:rPr>
          <w:t>1. Project management as a process</w:t>
        </w:r>
        <w:r w:rsidR="00085039">
          <w:tab/>
        </w:r>
        <w:r w:rsidR="00085039">
          <w:fldChar w:fldCharType="begin"/>
        </w:r>
        <w:r w:rsidR="00085039">
          <w:instrText>PAGEREF _Toc1832509690 \h</w:instrText>
        </w:r>
        <w:r w:rsidR="00085039">
          <w:fldChar w:fldCharType="separate"/>
        </w:r>
        <w:r w:rsidR="7D7E1B18" w:rsidRPr="7D7E1B18">
          <w:rPr>
            <w:rStyle w:val="Hyperlinkki"/>
          </w:rPr>
          <w:t>2</w:t>
        </w:r>
        <w:r w:rsidR="00085039">
          <w:fldChar w:fldCharType="end"/>
        </w:r>
      </w:hyperlink>
    </w:p>
    <w:p w14:paraId="27C6E13F" w14:textId="3CE0959D" w:rsidR="0024455E" w:rsidRDefault="7D7E1B18" w:rsidP="7D7E1B18">
      <w:pPr>
        <w:pStyle w:val="Sisluet1"/>
        <w:rPr>
          <w:rFonts w:asciiTheme="minorHAnsi" w:eastAsiaTheme="minorEastAsia" w:hAnsiTheme="minorHAnsi" w:cstheme="minorBidi"/>
          <w:b w:val="0"/>
          <w:bCs w:val="0"/>
          <w:noProof/>
          <w:kern w:val="2"/>
          <w:lang w:eastAsia="fi-FI"/>
          <w14:ligatures w14:val="standardContextual"/>
        </w:rPr>
      </w:pPr>
      <w:hyperlink w:anchor="_Toc2006701755">
        <w:r w:rsidRPr="7D7E1B18">
          <w:rPr>
            <w:rStyle w:val="Hyperlinkki"/>
          </w:rPr>
          <w:t>2. Forwarding projects</w:t>
        </w:r>
        <w:r w:rsidR="0024455E">
          <w:tab/>
        </w:r>
        <w:r w:rsidR="0024455E">
          <w:fldChar w:fldCharType="begin"/>
        </w:r>
        <w:r w:rsidR="0024455E">
          <w:instrText>PAGEREF _Toc2006701755 \h</w:instrText>
        </w:r>
        <w:r w:rsidR="0024455E">
          <w:fldChar w:fldCharType="separate"/>
        </w:r>
        <w:r w:rsidRPr="7D7E1B18">
          <w:rPr>
            <w:rStyle w:val="Hyperlinkki"/>
          </w:rPr>
          <w:t>3</w:t>
        </w:r>
        <w:r w:rsidR="0024455E">
          <w:fldChar w:fldCharType="end"/>
        </w:r>
      </w:hyperlink>
    </w:p>
    <w:p w14:paraId="13BBF020" w14:textId="65D1DE5B" w:rsidR="0024455E" w:rsidRDefault="7D7E1B18" w:rsidP="7D7E1B18">
      <w:pPr>
        <w:pStyle w:val="Sisluet1"/>
        <w:rPr>
          <w:rFonts w:asciiTheme="minorHAnsi" w:eastAsiaTheme="minorEastAsia" w:hAnsiTheme="minorHAnsi" w:cstheme="minorBidi"/>
          <w:b w:val="0"/>
          <w:bCs w:val="0"/>
          <w:noProof/>
          <w:kern w:val="2"/>
          <w:lang w:eastAsia="fi-FI"/>
          <w14:ligatures w14:val="standardContextual"/>
        </w:rPr>
      </w:pPr>
      <w:hyperlink w:anchor="_Toc1604652176">
        <w:r w:rsidRPr="7D7E1B18">
          <w:rPr>
            <w:rStyle w:val="Hyperlinkki"/>
          </w:rPr>
          <w:t>3. Use of scrum in projects</w:t>
        </w:r>
        <w:r w:rsidR="0024455E">
          <w:tab/>
        </w:r>
        <w:r w:rsidR="0024455E">
          <w:fldChar w:fldCharType="begin"/>
        </w:r>
        <w:r w:rsidR="0024455E">
          <w:instrText>PAGEREF _Toc1604652176 \h</w:instrText>
        </w:r>
        <w:r w:rsidR="0024455E">
          <w:fldChar w:fldCharType="separate"/>
        </w:r>
        <w:r w:rsidRPr="7D7E1B18">
          <w:rPr>
            <w:rStyle w:val="Hyperlinkki"/>
          </w:rPr>
          <w:t>4</w:t>
        </w:r>
        <w:r w:rsidR="0024455E">
          <w:fldChar w:fldCharType="end"/>
        </w:r>
      </w:hyperlink>
    </w:p>
    <w:p w14:paraId="2BF7C4FB" w14:textId="18B42B8E" w:rsidR="0024455E" w:rsidRDefault="7D7E1B18" w:rsidP="7D7E1B18">
      <w:pPr>
        <w:pStyle w:val="Sisluet2"/>
        <w:rPr>
          <w:rFonts w:asciiTheme="minorHAnsi" w:eastAsiaTheme="minorEastAsia" w:hAnsiTheme="minorHAnsi" w:cstheme="minorBidi"/>
          <w:noProof/>
          <w:kern w:val="2"/>
          <w:lang w:eastAsia="fi-FI"/>
          <w14:ligatures w14:val="standardContextual"/>
        </w:rPr>
      </w:pPr>
      <w:hyperlink w:anchor="_Toc1922921772">
        <w:r w:rsidRPr="7D7E1B18">
          <w:rPr>
            <w:rStyle w:val="Hyperlinkki"/>
          </w:rPr>
          <w:t>3.1 heading</w:t>
        </w:r>
        <w:r w:rsidR="0024455E">
          <w:tab/>
        </w:r>
        <w:r w:rsidR="0024455E">
          <w:fldChar w:fldCharType="begin"/>
        </w:r>
        <w:r w:rsidR="0024455E">
          <w:instrText>PAGEREF _Toc1922921772 \h</w:instrText>
        </w:r>
        <w:r w:rsidR="0024455E">
          <w:fldChar w:fldCharType="separate"/>
        </w:r>
        <w:r w:rsidRPr="7D7E1B18">
          <w:rPr>
            <w:rStyle w:val="Hyperlinkki"/>
          </w:rPr>
          <w:t>5</w:t>
        </w:r>
        <w:r w:rsidR="0024455E">
          <w:fldChar w:fldCharType="end"/>
        </w:r>
      </w:hyperlink>
    </w:p>
    <w:p w14:paraId="5B4CA45A" w14:textId="3F6950D4" w:rsidR="0024455E" w:rsidRDefault="7D7E1B18" w:rsidP="7D7E1B18">
      <w:pPr>
        <w:pStyle w:val="Sisluet1"/>
        <w:rPr>
          <w:rFonts w:asciiTheme="minorHAnsi" w:eastAsiaTheme="minorEastAsia" w:hAnsiTheme="minorHAnsi" w:cstheme="minorBidi"/>
          <w:b w:val="0"/>
          <w:bCs w:val="0"/>
          <w:noProof/>
          <w:kern w:val="2"/>
          <w:lang w:eastAsia="fi-FI"/>
          <w14:ligatures w14:val="standardContextual"/>
        </w:rPr>
      </w:pPr>
      <w:hyperlink w:anchor="_Toc828439689">
        <w:r w:rsidRPr="7D7E1B18">
          <w:rPr>
            <w:rStyle w:val="Hyperlinkki"/>
          </w:rPr>
          <w:t>Sources</w:t>
        </w:r>
        <w:r w:rsidR="0024455E">
          <w:tab/>
        </w:r>
        <w:r w:rsidR="0024455E">
          <w:fldChar w:fldCharType="begin"/>
        </w:r>
        <w:r w:rsidR="0024455E">
          <w:instrText>PAGEREF _Toc828439689 \h</w:instrText>
        </w:r>
        <w:r w:rsidR="0024455E">
          <w:fldChar w:fldCharType="separate"/>
        </w:r>
        <w:r w:rsidRPr="7D7E1B18">
          <w:rPr>
            <w:rStyle w:val="Hyperlinkki"/>
          </w:rPr>
          <w:t>5</w:t>
        </w:r>
        <w:r w:rsidR="0024455E">
          <w:fldChar w:fldCharType="end"/>
        </w:r>
      </w:hyperlink>
      <w:r w:rsidR="0024455E">
        <w:fldChar w:fldCharType="end"/>
      </w:r>
    </w:p>
    <w:p w14:paraId="132F8FB4" w14:textId="264A025D" w:rsidR="00085039" w:rsidRDefault="00085039" w:rsidP="7D7E1B18">
      <w:pPr>
        <w:pStyle w:val="Sisluet1"/>
        <w:rPr>
          <w:rFonts w:asciiTheme="minorHAnsi" w:eastAsiaTheme="minorEastAsia" w:hAnsiTheme="minorHAnsi" w:cstheme="minorBidi"/>
          <w:b w:val="0"/>
          <w:bCs w:val="0"/>
          <w:noProof/>
          <w:kern w:val="2"/>
          <w:lang w:eastAsia="fi-FI"/>
          <w14:ligatures w14:val="standardContextual"/>
        </w:rPr>
      </w:pPr>
    </w:p>
    <w:p w14:paraId="197B8028" w14:textId="22A8B79F" w:rsidR="00C24BED" w:rsidRDefault="00C24BED" w:rsidP="16B4488A">
      <w:pPr>
        <w:pStyle w:val="Sisluet1"/>
        <w:rPr>
          <w:rFonts w:asciiTheme="minorHAnsi" w:eastAsiaTheme="minorEastAsia" w:hAnsiTheme="minorHAnsi" w:cstheme="minorBidi"/>
          <w:b w:val="0"/>
          <w:bCs w:val="0"/>
          <w:noProof/>
          <w:kern w:val="2"/>
          <w14:ligatures w14:val="standardContextual"/>
        </w:rPr>
      </w:pPr>
    </w:p>
    <w:p w14:paraId="00F53634" w14:textId="31F03228" w:rsidR="000213FE" w:rsidRDefault="000213FE" w:rsidP="16B4488A">
      <w:pPr>
        <w:pStyle w:val="Sisluet1"/>
        <w:rPr>
          <w:rFonts w:asciiTheme="minorHAnsi" w:eastAsiaTheme="minorEastAsia" w:hAnsiTheme="minorHAnsi" w:cstheme="minorBidi"/>
          <w:b w:val="0"/>
          <w:bCs w:val="0"/>
          <w:noProof/>
          <w:kern w:val="2"/>
          <w14:ligatures w14:val="standardContextual"/>
        </w:rPr>
      </w:pPr>
    </w:p>
    <w:p w14:paraId="3463A597" w14:textId="5806A9C9" w:rsidR="49E8CED5" w:rsidRDefault="49E8CED5" w:rsidP="49E8CED5">
      <w:pPr>
        <w:pStyle w:val="Sisluet1"/>
      </w:pPr>
    </w:p>
    <w:p w14:paraId="4C1FF608" w14:textId="6F443A77" w:rsidR="00227E5F" w:rsidRDefault="00227E5F" w:rsidP="6F0CC184">
      <w:pPr>
        <w:pStyle w:val="Sisluet1"/>
        <w:rPr>
          <w:rFonts w:asciiTheme="minorHAnsi" w:eastAsiaTheme="minorEastAsia" w:hAnsiTheme="minorHAnsi" w:cstheme="minorBidi"/>
          <w:b w:val="0"/>
          <w:bCs w:val="0"/>
          <w:noProof/>
          <w:kern w:val="2"/>
          <w:lang w:eastAsia="fi-FI"/>
          <w14:ligatures w14:val="standardContextual"/>
        </w:rPr>
      </w:pPr>
    </w:p>
    <w:p w14:paraId="6868AF03" w14:textId="012E6DF9" w:rsidR="3685741D" w:rsidRDefault="3685741D" w:rsidP="3685741D">
      <w:pPr>
        <w:pStyle w:val="Sisluet1"/>
      </w:pPr>
    </w:p>
    <w:p w14:paraId="63B6E89C" w14:textId="16FD6103" w:rsidR="008F6632" w:rsidRDefault="003150B3" w:rsidP="009E39D9">
      <w:pPr>
        <w:pStyle w:val="Abstract"/>
        <w:rPr>
          <w:sz w:val="20"/>
        </w:rPr>
      </w:pPr>
      <w:r>
        <w:tab/>
      </w:r>
    </w:p>
    <w:p w14:paraId="15A46312" w14:textId="7A6EBEEE" w:rsidR="00D82A19" w:rsidRPr="009E39D9" w:rsidRDefault="00D82A19" w:rsidP="000D44A2">
      <w:pPr>
        <w:pStyle w:val="Kuvaotsikkoluettelo"/>
        <w:tabs>
          <w:tab w:val="right" w:pos="8494"/>
        </w:tabs>
        <w:rPr>
          <w:b/>
          <w:sz w:val="20"/>
          <w:szCs w:val="32"/>
          <w:lang w:val="en-US"/>
        </w:rPr>
      </w:pPr>
    </w:p>
    <w:p w14:paraId="23494879" w14:textId="20C52204" w:rsidR="2BE7650D" w:rsidRPr="009E39D9" w:rsidRDefault="2BE7650D" w:rsidP="2BE7650D">
      <w:pPr>
        <w:spacing w:line="276" w:lineRule="auto"/>
        <w:ind w:left="255"/>
        <w:rPr>
          <w:lang w:val="en-US"/>
        </w:rPr>
        <w:sectPr w:rsidR="2BE7650D" w:rsidRPr="009E39D9" w:rsidSect="00681BEA">
          <w:type w:val="continuous"/>
          <w:pgSz w:w="11906" w:h="16838"/>
          <w:pgMar w:top="1701" w:right="1134" w:bottom="1701" w:left="2268" w:header="709" w:footer="709" w:gutter="0"/>
          <w:cols w:space="708"/>
          <w:docGrid w:linePitch="360"/>
        </w:sectPr>
      </w:pPr>
      <w:bookmarkStart w:id="2" w:name="_Toc237330441"/>
      <w:bookmarkStart w:id="3" w:name="_Toc237401245"/>
      <w:bookmarkStart w:id="4" w:name="_Toc237401809"/>
      <w:bookmarkStart w:id="5" w:name="_Toc237402703"/>
      <w:bookmarkStart w:id="6" w:name="_Toc237404611"/>
      <w:bookmarkStart w:id="7" w:name="_Toc237404941"/>
      <w:bookmarkStart w:id="8" w:name="_Toc237405478"/>
      <w:bookmarkStart w:id="9" w:name="_Toc237405699"/>
      <w:bookmarkStart w:id="10" w:name="_Toc237405893"/>
      <w:bookmarkStart w:id="11" w:name="_Toc257354348"/>
      <w:bookmarkStart w:id="12" w:name="_Toc257355740"/>
    </w:p>
    <w:p w14:paraId="2BDC6BF5" w14:textId="3F1DDA0B" w:rsidR="002D1462" w:rsidRPr="00B54B6A" w:rsidRDefault="01C161ED" w:rsidP="00C31706">
      <w:pPr>
        <w:pStyle w:val="Otsikko1"/>
        <w:rPr>
          <w:lang w:val="en-US"/>
        </w:rPr>
      </w:pPr>
      <w:bookmarkStart w:id="13" w:name="_Toc569198404"/>
      <w:bookmarkStart w:id="14" w:name="_Toc1832509690"/>
      <w:bookmarkEnd w:id="2"/>
      <w:bookmarkEnd w:id="3"/>
      <w:bookmarkEnd w:id="4"/>
      <w:bookmarkEnd w:id="5"/>
      <w:bookmarkEnd w:id="6"/>
      <w:bookmarkEnd w:id="7"/>
      <w:bookmarkEnd w:id="8"/>
      <w:bookmarkEnd w:id="9"/>
      <w:bookmarkEnd w:id="10"/>
      <w:bookmarkEnd w:id="11"/>
      <w:bookmarkEnd w:id="12"/>
      <w:r w:rsidRPr="7D7E1B18">
        <w:rPr>
          <w:lang w:val="en-US"/>
        </w:rPr>
        <w:lastRenderedPageBreak/>
        <w:t xml:space="preserve">1. </w:t>
      </w:r>
      <w:bookmarkEnd w:id="13"/>
      <w:bookmarkEnd w:id="14"/>
      <w:r w:rsidR="003B2B7C">
        <w:rPr>
          <w:lang w:val="en-US"/>
        </w:rPr>
        <w:t>Introduction</w:t>
      </w:r>
    </w:p>
    <w:p w14:paraId="6C6ECD87" w14:textId="769ED239" w:rsidR="7538C603" w:rsidRPr="00640475" w:rsidRDefault="3E945AF0" w:rsidP="7D7E1B18">
      <w:pPr>
        <w:rPr>
          <w:rFonts w:eastAsia="Arial" w:cs="Arial"/>
          <w:lang w:val="en-US"/>
        </w:rPr>
      </w:pPr>
      <w:r w:rsidRPr="7D7E1B18">
        <w:rPr>
          <w:rFonts w:eastAsia="Arial" w:cs="Arial"/>
          <w:lang w:val="en-US"/>
        </w:rPr>
        <w:t>Short ‘’introduction’’ that ties both topics under the bigger issue: project management as a process</w:t>
      </w:r>
    </w:p>
    <w:p w14:paraId="6646CDB9" w14:textId="531A1CD0" w:rsidR="002707D2" w:rsidRPr="00774E88" w:rsidRDefault="4984B5F5" w:rsidP="002707D2">
      <w:pPr>
        <w:pStyle w:val="Otsikko1"/>
        <w:rPr>
          <w:lang w:val="en-AU"/>
        </w:rPr>
      </w:pPr>
      <w:bookmarkStart w:id="15" w:name="_Toc951687913"/>
      <w:bookmarkStart w:id="16" w:name="_Toc2006701755"/>
      <w:r w:rsidRPr="7D7E1B18">
        <w:rPr>
          <w:lang w:val="en-AU"/>
        </w:rPr>
        <w:lastRenderedPageBreak/>
        <w:t xml:space="preserve">2. </w:t>
      </w:r>
      <w:bookmarkEnd w:id="15"/>
      <w:r w:rsidR="5AB9500A" w:rsidRPr="7D7E1B18">
        <w:rPr>
          <w:lang w:val="en-AU"/>
        </w:rPr>
        <w:t>Forwarding projects</w:t>
      </w:r>
      <w:bookmarkEnd w:id="16"/>
    </w:p>
    <w:p w14:paraId="63939A28" w14:textId="4B64A203" w:rsidR="008836FE" w:rsidRPr="00E559FA" w:rsidRDefault="004102F3" w:rsidP="00E559FA">
      <w:pPr>
        <w:rPr>
          <w:lang w:val="en-US"/>
        </w:rPr>
      </w:pPr>
      <w:r>
        <w:rPr>
          <w:rFonts w:eastAsia="Arial" w:cs="Arial"/>
          <w:lang w:val="en-US"/>
        </w:rPr>
        <w:t>text</w:t>
      </w:r>
    </w:p>
    <w:p w14:paraId="2CF0ED36" w14:textId="422E5FAF" w:rsidR="00D509D4" w:rsidRPr="003B2B7C" w:rsidRDefault="00A50F50" w:rsidP="003B2B7C">
      <w:pPr>
        <w:rPr>
          <w:rFonts w:eastAsia="Arial" w:cs="Arial"/>
          <w:lang w:val="en-US"/>
        </w:rPr>
      </w:pPr>
      <w:r w:rsidRPr="00774E88">
        <w:rPr>
          <w:lang w:val="en-AU"/>
        </w:rPr>
        <w:br/>
      </w:r>
      <w:r w:rsidR="00970DA2" w:rsidRPr="00774E88">
        <w:rPr>
          <w:lang w:val="en-AU"/>
        </w:rPr>
        <w:br/>
      </w:r>
      <w:r w:rsidR="00655220" w:rsidRPr="00774E88">
        <w:rPr>
          <w:lang w:val="en-AU"/>
        </w:rPr>
        <w:br/>
      </w:r>
      <w:r w:rsidR="00DA0378">
        <w:rPr>
          <w:lang w:val="en-US"/>
        </w:rPr>
        <w:t xml:space="preserve"> </w:t>
      </w:r>
      <w:r w:rsidR="00016B14" w:rsidRPr="00774E88">
        <w:rPr>
          <w:lang w:val="en-AU"/>
        </w:rPr>
        <w:br/>
      </w:r>
    </w:p>
    <w:p w14:paraId="25E1B37E" w14:textId="458205B6" w:rsidR="005A71F8" w:rsidRDefault="23431525" w:rsidP="001863B8">
      <w:pPr>
        <w:pStyle w:val="Otsikko1"/>
        <w:rPr>
          <w:lang w:val="en-US"/>
        </w:rPr>
      </w:pPr>
      <w:bookmarkStart w:id="17" w:name="_Toc1652406424"/>
      <w:bookmarkStart w:id="18" w:name="_Toc1604652176"/>
      <w:bookmarkStart w:id="19" w:name="_Toc237330449"/>
      <w:bookmarkStart w:id="20" w:name="_Toc237401252"/>
      <w:bookmarkStart w:id="21" w:name="_Toc237401817"/>
      <w:bookmarkStart w:id="22" w:name="_Toc237402711"/>
      <w:bookmarkStart w:id="23" w:name="_Toc237404619"/>
      <w:bookmarkStart w:id="24" w:name="_Toc237404949"/>
      <w:bookmarkStart w:id="25" w:name="_Toc237405487"/>
      <w:bookmarkStart w:id="26" w:name="_Toc237405708"/>
      <w:bookmarkStart w:id="27" w:name="_Toc237405902"/>
      <w:r w:rsidRPr="7D7E1B18">
        <w:rPr>
          <w:lang w:val="en-US"/>
        </w:rPr>
        <w:lastRenderedPageBreak/>
        <w:t xml:space="preserve">3. </w:t>
      </w:r>
      <w:bookmarkEnd w:id="17"/>
      <w:bookmarkEnd w:id="18"/>
      <w:r w:rsidR="00C71B38">
        <w:rPr>
          <w:lang w:val="en-US"/>
        </w:rPr>
        <w:t>Use of scrum</w:t>
      </w:r>
      <w:r w:rsidR="00F16F60">
        <w:rPr>
          <w:lang w:val="en-US"/>
        </w:rPr>
        <w:t xml:space="preserve"> </w:t>
      </w:r>
      <w:r w:rsidR="004102F3">
        <w:rPr>
          <w:lang w:val="en-US"/>
        </w:rPr>
        <w:t>in projects</w:t>
      </w:r>
    </w:p>
    <w:p w14:paraId="6370E1F0" w14:textId="155AA973" w:rsidR="00876B4A" w:rsidRPr="006E5C4E" w:rsidRDefault="004102F3" w:rsidP="00876B4A">
      <w:pPr>
        <w:rPr>
          <w:rFonts w:eastAsia="Arial" w:cs="Arial"/>
          <w:color w:val="FF0000"/>
          <w:lang w:val="en-US"/>
        </w:rPr>
      </w:pPr>
      <w:bookmarkStart w:id="28" w:name="_Toc829583984"/>
      <w:r w:rsidRPr="006E5C4E">
        <w:rPr>
          <w:rFonts w:eastAsia="Arial" w:cs="Arial"/>
          <w:color w:val="FF0000"/>
          <w:lang w:val="en-US"/>
        </w:rPr>
        <w:t>Define the problem</w:t>
      </w:r>
    </w:p>
    <w:p w14:paraId="7C9892E5" w14:textId="36FE975F" w:rsidR="00876B4A" w:rsidRPr="006E5C4E" w:rsidRDefault="001D49FB" w:rsidP="00876B4A">
      <w:pPr>
        <w:rPr>
          <w:rFonts w:eastAsia="Arial" w:cs="Arial"/>
          <w:color w:val="FF0000"/>
          <w:lang w:val="en-US"/>
        </w:rPr>
      </w:pPr>
      <w:bookmarkStart w:id="29" w:name="_Toc703925704"/>
      <w:bookmarkEnd w:id="28"/>
      <w:r>
        <w:rPr>
          <w:rFonts w:eastAsia="Arial" w:cs="Arial"/>
          <w:color w:val="FF0000"/>
          <w:lang w:val="en-US"/>
        </w:rPr>
        <w:t>Examples:</w:t>
      </w:r>
      <w:r w:rsidR="006E5C4E" w:rsidRPr="006E5C4E">
        <w:rPr>
          <w:rFonts w:eastAsia="Arial" w:cs="Arial"/>
          <w:color w:val="FF0000"/>
          <w:lang w:val="en-US"/>
        </w:rPr>
        <w:t xml:space="preserve"> </w:t>
      </w:r>
      <w:r w:rsidR="00C54961" w:rsidRPr="006E5C4E">
        <w:rPr>
          <w:rFonts w:eastAsia="Arial" w:cs="Arial"/>
          <w:color w:val="FF0000"/>
          <w:lang w:val="en-US"/>
        </w:rPr>
        <w:t>Susanna</w:t>
      </w:r>
      <w:r w:rsidR="003F31C2">
        <w:rPr>
          <w:rFonts w:eastAsia="Arial" w:cs="Arial"/>
          <w:color w:val="FF0000"/>
          <w:lang w:val="en-US"/>
        </w:rPr>
        <w:t xml:space="preserve">, </w:t>
      </w:r>
      <w:r w:rsidR="006944A5">
        <w:rPr>
          <w:rFonts w:eastAsia="Arial" w:cs="Arial"/>
          <w:color w:val="FF0000"/>
          <w:lang w:val="en-US"/>
        </w:rPr>
        <w:t>Karita</w:t>
      </w:r>
    </w:p>
    <w:p w14:paraId="0D2D0F78" w14:textId="490F591B" w:rsidR="006E5C4E" w:rsidRDefault="003B4A6F" w:rsidP="006E5C4E">
      <w:pPr>
        <w:pStyle w:val="Otsikko2"/>
        <w:numPr>
          <w:ilvl w:val="0"/>
          <w:numId w:val="0"/>
        </w:numPr>
        <w:rPr>
          <w:lang w:val="en-US"/>
        </w:rPr>
      </w:pPr>
      <w:r w:rsidRPr="7D7E1B18">
        <w:rPr>
          <w:lang w:val="en-US"/>
        </w:rPr>
        <w:t>3.</w:t>
      </w:r>
      <w:r w:rsidR="006E5C4E">
        <w:rPr>
          <w:lang w:val="en-US"/>
        </w:rPr>
        <w:t xml:space="preserve">1 </w:t>
      </w:r>
      <w:r w:rsidR="00D31ED1">
        <w:rPr>
          <w:lang w:val="en-US"/>
        </w:rPr>
        <w:t>Opportunity for improvement</w:t>
      </w:r>
    </w:p>
    <w:p w14:paraId="19D60ACC" w14:textId="1611B224" w:rsidR="00E43659" w:rsidRDefault="006944A5" w:rsidP="00D31ED1">
      <w:pPr>
        <w:rPr>
          <w:color w:val="FF0000"/>
          <w:lang w:val="en-US"/>
        </w:rPr>
      </w:pPr>
      <w:r>
        <w:rPr>
          <w:color w:val="FF0000"/>
          <w:lang w:val="en-US"/>
        </w:rPr>
        <w:t>Scrum i</w:t>
      </w:r>
      <w:r w:rsidR="00F82080">
        <w:rPr>
          <w:color w:val="FF0000"/>
          <w:lang w:val="en-US"/>
        </w:rPr>
        <w:t xml:space="preserve">n general is a great method in the </w:t>
      </w:r>
      <w:r w:rsidR="00C85BD4">
        <w:rPr>
          <w:color w:val="FF0000"/>
          <w:lang w:val="en-US"/>
        </w:rPr>
        <w:t>IT field</w:t>
      </w:r>
      <w:r>
        <w:rPr>
          <w:color w:val="FF0000"/>
          <w:lang w:val="en-US"/>
        </w:rPr>
        <w:t xml:space="preserve">, but </w:t>
      </w:r>
      <w:r w:rsidR="00C85BD4">
        <w:rPr>
          <w:color w:val="FF0000"/>
          <w:lang w:val="en-US"/>
        </w:rPr>
        <w:t>it’s important to also recognize that not every project should strictly follow its methodologies.</w:t>
      </w:r>
    </w:p>
    <w:p w14:paraId="58B41156" w14:textId="69B1E662" w:rsidR="006E5C4E" w:rsidRPr="00C42578" w:rsidRDefault="00E43659" w:rsidP="006E5C4E">
      <w:pPr>
        <w:rPr>
          <w:color w:val="FF0000"/>
          <w:lang w:val="en-US"/>
        </w:rPr>
      </w:pPr>
      <w:r w:rsidRPr="00160592">
        <w:rPr>
          <w:color w:val="FF0000"/>
        </w:rPr>
        <w:t xml:space="preserve">- </w:t>
      </w:r>
      <w:r w:rsidR="00C85BD4" w:rsidRPr="00160592">
        <w:rPr>
          <w:color w:val="FF0000"/>
        </w:rPr>
        <w:t xml:space="preserve">Vois kattoo esimerkkejä IT-projekteista, jotka </w:t>
      </w:r>
      <w:proofErr w:type="gramStart"/>
      <w:r w:rsidR="00C85BD4" w:rsidRPr="00160592">
        <w:rPr>
          <w:color w:val="FF0000"/>
        </w:rPr>
        <w:t>hyödyntää</w:t>
      </w:r>
      <w:proofErr w:type="gramEnd"/>
      <w:r w:rsidR="00C85BD4" w:rsidRPr="00160592">
        <w:rPr>
          <w:color w:val="FF0000"/>
        </w:rPr>
        <w:t xml:space="preserve"> </w:t>
      </w:r>
      <w:r w:rsidR="00160592" w:rsidRPr="00160592">
        <w:rPr>
          <w:color w:val="FF0000"/>
        </w:rPr>
        <w:t xml:space="preserve">vaan </w:t>
      </w:r>
      <w:r w:rsidR="00C85BD4" w:rsidRPr="00160592">
        <w:rPr>
          <w:color w:val="FF0000"/>
        </w:rPr>
        <w:t xml:space="preserve">osittain </w:t>
      </w:r>
      <w:proofErr w:type="spellStart"/>
      <w:r w:rsidR="00C85BD4" w:rsidRPr="00160592">
        <w:rPr>
          <w:color w:val="FF0000"/>
        </w:rPr>
        <w:t>scrum</w:t>
      </w:r>
      <w:r w:rsidR="00160592" w:rsidRPr="00160592">
        <w:rPr>
          <w:color w:val="FF0000"/>
        </w:rPr>
        <w:t>ia</w:t>
      </w:r>
      <w:proofErr w:type="spellEnd"/>
      <w:r w:rsidR="00160592" w:rsidRPr="00160592">
        <w:rPr>
          <w:color w:val="FF0000"/>
        </w:rPr>
        <w:t>?</w:t>
      </w:r>
      <w:r w:rsidRPr="00160592">
        <w:rPr>
          <w:color w:val="FF0000"/>
        </w:rPr>
        <w:br/>
      </w:r>
      <w:r w:rsidRPr="00160592">
        <w:rPr>
          <w:color w:val="FF0000"/>
        </w:rPr>
        <w:br/>
      </w:r>
      <w:r w:rsidR="00A769BB">
        <w:rPr>
          <w:color w:val="FF0000"/>
          <w:lang w:val="en-US"/>
        </w:rPr>
        <w:t xml:space="preserve">First we could implement </w:t>
      </w:r>
      <w:r w:rsidR="003C70E9">
        <w:rPr>
          <w:color w:val="FF0000"/>
          <w:lang w:val="en-US"/>
        </w:rPr>
        <w:t>*some* methods, like x y z, that are</w:t>
      </w:r>
      <w:r w:rsidR="00CD1C13">
        <w:rPr>
          <w:color w:val="FF0000"/>
          <w:lang w:val="en-US"/>
        </w:rPr>
        <w:t xml:space="preserve"> found useful for the pro</w:t>
      </w:r>
      <w:r>
        <w:rPr>
          <w:color w:val="FF0000"/>
          <w:lang w:val="en-US"/>
        </w:rPr>
        <w:t>ject.</w:t>
      </w:r>
      <w:r w:rsidR="008C7667">
        <w:rPr>
          <w:color w:val="FF0000"/>
        </w:rPr>
        <w:br/>
      </w:r>
      <w:r w:rsidR="008C7667">
        <w:rPr>
          <w:color w:val="FF0000"/>
        </w:rPr>
        <w:br/>
      </w:r>
      <w:r w:rsidR="008C7667" w:rsidRPr="008C7667">
        <w:rPr>
          <w:lang w:val="en-US"/>
        </w:rPr>
        <w:t>For example, in projects like PG, where there are no</w:t>
      </w:r>
      <w:r w:rsidR="00C42578">
        <w:rPr>
          <w:lang w:val="en-US"/>
        </w:rPr>
        <w:t xml:space="preserve"> external</w:t>
      </w:r>
      <w:r w:rsidR="00D46AE7">
        <w:rPr>
          <w:lang w:val="en-US"/>
        </w:rPr>
        <w:t xml:space="preserve"> </w:t>
      </w:r>
      <w:r w:rsidR="008C7667" w:rsidRPr="008C7667">
        <w:rPr>
          <w:lang w:val="en-US"/>
        </w:rPr>
        <w:t>customers to</w:t>
      </w:r>
      <w:r w:rsidR="00C42578">
        <w:rPr>
          <w:lang w:val="en-US"/>
        </w:rPr>
        <w:t xml:space="preserve"> </w:t>
      </w:r>
      <w:r w:rsidR="008C7667" w:rsidRPr="008C7667">
        <w:rPr>
          <w:lang w:val="en-US"/>
        </w:rPr>
        <w:t>regularly provide feedback, sprint reviews lose much of their intended value. Instead of being an opportunity for constructive feedback to refine and improve the product, these meetings often become simple presentations of what</w:t>
      </w:r>
      <w:r w:rsidR="00C42578">
        <w:rPr>
          <w:lang w:val="en-US"/>
        </w:rPr>
        <w:t xml:space="preserve"> everyone has been doing</w:t>
      </w:r>
      <w:r w:rsidR="001C0625">
        <w:rPr>
          <w:lang w:val="en-US"/>
        </w:rPr>
        <w:t xml:space="preserve"> with</w:t>
      </w:r>
      <w:r w:rsidR="008E508E" w:rsidRPr="008E508E">
        <w:rPr>
          <w:lang w:val="en-US"/>
        </w:rPr>
        <w:t xml:space="preserve"> very little feedback or direction on anything</w:t>
      </w:r>
      <w:r w:rsidR="008E508E">
        <w:rPr>
          <w:lang w:val="en-US"/>
        </w:rPr>
        <w:t xml:space="preserve">. </w:t>
      </w:r>
      <w:r w:rsidR="009F467C">
        <w:rPr>
          <w:lang w:val="en-US"/>
        </w:rPr>
        <w:t xml:space="preserve">It doesn’t feel like the reviews </w:t>
      </w:r>
      <w:r w:rsidR="00070C8C">
        <w:rPr>
          <w:lang w:val="en-US"/>
        </w:rPr>
        <w:t>help</w:t>
      </w:r>
      <w:r w:rsidR="009F467C">
        <w:rPr>
          <w:lang w:val="en-US"/>
        </w:rPr>
        <w:t xml:space="preserve"> improv</w:t>
      </w:r>
      <w:r w:rsidR="00070C8C">
        <w:rPr>
          <w:lang w:val="en-US"/>
        </w:rPr>
        <w:t>e</w:t>
      </w:r>
      <w:r w:rsidR="009F467C">
        <w:rPr>
          <w:lang w:val="en-US"/>
        </w:rPr>
        <w:t xml:space="preserve"> the product’s quality</w:t>
      </w:r>
      <w:r w:rsidR="002D5830">
        <w:rPr>
          <w:lang w:val="en-US"/>
        </w:rPr>
        <w:t xml:space="preserve"> </w:t>
      </w:r>
      <w:r w:rsidR="008A065A">
        <w:rPr>
          <w:lang w:val="en-US"/>
        </w:rPr>
        <w:t>or</w:t>
      </w:r>
      <w:r w:rsidR="002D5830">
        <w:rPr>
          <w:lang w:val="en-US"/>
        </w:rPr>
        <w:t xml:space="preserve"> </w:t>
      </w:r>
      <w:r w:rsidR="00271F1E" w:rsidRPr="00271F1E">
        <w:rPr>
          <w:lang w:val="en-US"/>
        </w:rPr>
        <w:t>keep us aligned with customer expectations.</w:t>
      </w:r>
      <w:r w:rsidR="00271F1E">
        <w:rPr>
          <w:lang w:val="en-US"/>
        </w:rPr>
        <w:t xml:space="preserve"> </w:t>
      </w:r>
      <w:r w:rsidR="00935F37">
        <w:rPr>
          <w:color w:val="FF0000"/>
          <w:lang w:val="en-US"/>
        </w:rPr>
        <w:br/>
      </w:r>
      <w:r w:rsidR="00935F37">
        <w:rPr>
          <w:color w:val="FF0000"/>
          <w:lang w:val="en-US"/>
        </w:rPr>
        <w:br/>
      </w:r>
      <w:r w:rsidR="00935F37" w:rsidRPr="00935F37">
        <w:rPr>
          <w:lang w:val="en-US"/>
        </w:rPr>
        <w:t>Instead</w:t>
      </w:r>
      <w:r w:rsidR="00935F37" w:rsidRPr="00935F37">
        <w:rPr>
          <w:lang w:val="en-US"/>
        </w:rPr>
        <w:t xml:space="preserve"> of following all aspects of Scrum,</w:t>
      </w:r>
      <w:r w:rsidR="007E4060">
        <w:rPr>
          <w:lang w:val="en-US"/>
        </w:rPr>
        <w:t xml:space="preserve"> it would be better to </w:t>
      </w:r>
      <w:r w:rsidR="00AC32CA">
        <w:rPr>
          <w:lang w:val="en-US"/>
        </w:rPr>
        <w:t xml:space="preserve">selectively use </w:t>
      </w:r>
      <w:r w:rsidR="003510D9">
        <w:rPr>
          <w:lang w:val="en-US"/>
        </w:rPr>
        <w:t xml:space="preserve">only the </w:t>
      </w:r>
      <w:r w:rsidR="00AC32CA">
        <w:rPr>
          <w:lang w:val="en-US"/>
        </w:rPr>
        <w:t xml:space="preserve">methods that benefit the </w:t>
      </w:r>
      <w:r w:rsidR="00050DF4">
        <w:rPr>
          <w:lang w:val="en-US"/>
        </w:rPr>
        <w:t>project. For example, lighter approaches like u</w:t>
      </w:r>
      <w:r w:rsidR="004B0D4D">
        <w:rPr>
          <w:lang w:val="en-US"/>
        </w:rPr>
        <w:t xml:space="preserve">sing </w:t>
      </w:r>
      <w:r w:rsidR="00050DF4">
        <w:rPr>
          <w:lang w:val="en-US"/>
        </w:rPr>
        <w:t>a backlog</w:t>
      </w:r>
      <w:r w:rsidR="004B0D4D">
        <w:rPr>
          <w:lang w:val="en-US"/>
        </w:rPr>
        <w:t xml:space="preserve"> to track tasks or just regular weekly meets could provide more value</w:t>
      </w:r>
      <w:r w:rsidR="00EF6EB4">
        <w:rPr>
          <w:lang w:val="en-US"/>
        </w:rPr>
        <w:t xml:space="preserve"> to the team than a full Scrum framework.</w:t>
      </w:r>
    </w:p>
    <w:p w14:paraId="7F8305C4" w14:textId="77777777" w:rsidR="003B5C15" w:rsidRPr="00B545CF" w:rsidRDefault="003B5C15" w:rsidP="00876B4A">
      <w:pPr>
        <w:rPr>
          <w:rFonts w:eastAsia="Arial" w:cs="Arial"/>
          <w:lang w:val="en-US"/>
        </w:rPr>
      </w:pPr>
    </w:p>
    <w:p w14:paraId="0FFFEFD9" w14:textId="2C16FAAA" w:rsidR="002D1462" w:rsidRDefault="18A7AC0F" w:rsidP="00C31706">
      <w:pPr>
        <w:pStyle w:val="REFERENCES"/>
        <w:rPr>
          <w:lang w:val="en-US"/>
        </w:rPr>
      </w:pPr>
      <w:bookmarkStart w:id="30" w:name="_Toc1632615683"/>
      <w:bookmarkStart w:id="31" w:name="_Toc828439689"/>
      <w:bookmarkEnd w:id="19"/>
      <w:bookmarkEnd w:id="20"/>
      <w:bookmarkEnd w:id="21"/>
      <w:bookmarkEnd w:id="22"/>
      <w:bookmarkEnd w:id="23"/>
      <w:bookmarkEnd w:id="24"/>
      <w:bookmarkEnd w:id="25"/>
      <w:bookmarkEnd w:id="26"/>
      <w:bookmarkEnd w:id="27"/>
      <w:bookmarkEnd w:id="29"/>
      <w:r w:rsidRPr="7D7E1B18">
        <w:rPr>
          <w:lang w:val="en-US"/>
        </w:rPr>
        <w:lastRenderedPageBreak/>
        <w:t>Sources</w:t>
      </w:r>
      <w:bookmarkEnd w:id="30"/>
      <w:bookmarkEnd w:id="31"/>
      <w:r w:rsidR="69152B0F" w:rsidRPr="7D7E1B18">
        <w:rPr>
          <w:lang w:val="en-US"/>
        </w:rPr>
        <w:t xml:space="preserve"> </w:t>
      </w:r>
      <w:bookmarkEnd w:id="0"/>
      <w:bookmarkEnd w:id="1"/>
    </w:p>
    <w:p w14:paraId="7779A09B" w14:textId="77132819" w:rsidR="00876B4A" w:rsidRPr="00876B4A" w:rsidRDefault="00876B4A" w:rsidP="00876B4A">
      <w:pPr>
        <w:pStyle w:val="Sourcematerial"/>
        <w:rPr>
          <w:color w:val="FF0000"/>
          <w:lang w:val="en-US"/>
        </w:rPr>
      </w:pPr>
      <w:proofErr w:type="spellStart"/>
      <w:r w:rsidRPr="00876B4A">
        <w:rPr>
          <w:color w:val="FF0000"/>
          <w:lang w:val="en-US"/>
        </w:rPr>
        <w:t>Esimerkki</w:t>
      </w:r>
      <w:proofErr w:type="spellEnd"/>
      <w:r w:rsidRPr="00876B4A">
        <w:rPr>
          <w:color w:val="FF0000"/>
          <w:lang w:val="en-US"/>
        </w:rPr>
        <w:t xml:space="preserve"> Harvard style:</w:t>
      </w:r>
    </w:p>
    <w:p w14:paraId="5C1D82D7" w14:textId="5A462387" w:rsidR="00534EE5" w:rsidRPr="00876B4A" w:rsidRDefault="25969923" w:rsidP="7538C603">
      <w:pPr>
        <w:rPr>
          <w:color w:val="FF0000"/>
        </w:rPr>
      </w:pPr>
      <w:r w:rsidRPr="00876B4A">
        <w:rPr>
          <w:rFonts w:eastAsia="Arial" w:cs="Arial"/>
          <w:color w:val="FF0000"/>
          <w:lang w:val="en-US"/>
        </w:rPr>
        <w:t xml:space="preserve">Antony, N. (2024) 8 Robust Tips to Avoid Project Management Scope Creep, </w:t>
      </w:r>
      <w:proofErr w:type="spellStart"/>
      <w:r w:rsidRPr="00876B4A">
        <w:rPr>
          <w:rFonts w:eastAsia="Arial" w:cs="Arial"/>
          <w:color w:val="FF0000"/>
          <w:lang w:val="en-US"/>
        </w:rPr>
        <w:t>TrueProject</w:t>
      </w:r>
      <w:proofErr w:type="spellEnd"/>
      <w:r w:rsidRPr="00876B4A">
        <w:rPr>
          <w:rFonts w:eastAsia="Arial" w:cs="Arial"/>
          <w:color w:val="FF0000"/>
          <w:lang w:val="en-US"/>
        </w:rPr>
        <w:t xml:space="preserve">, accessed 1 February 2025. </w:t>
      </w:r>
      <w:hyperlink r:id="rId12">
        <w:r w:rsidRPr="00876B4A">
          <w:rPr>
            <w:rStyle w:val="Hyperlinkki"/>
            <w:rFonts w:eastAsia="Arial" w:cs="Arial"/>
            <w:color w:val="FF0000"/>
          </w:rPr>
          <w:t>https://www.trueprojectinsight.com/blog/project-office/project-management-scope-creep</w:t>
        </w:r>
      </w:hyperlink>
      <w:r w:rsidRPr="00876B4A">
        <w:rPr>
          <w:rFonts w:eastAsia="Arial" w:cs="Arial"/>
          <w:color w:val="FF0000"/>
        </w:rPr>
        <w:t xml:space="preserve"> </w:t>
      </w:r>
    </w:p>
    <w:p w14:paraId="5E2B183D" w14:textId="181A4909" w:rsidR="00D17DA1" w:rsidRPr="003B2B7C" w:rsidRDefault="00D17DA1" w:rsidP="0AFE4C3A">
      <w:pPr>
        <w:rPr>
          <w:rFonts w:eastAsia="Arial" w:cs="Arial"/>
        </w:rPr>
      </w:pPr>
    </w:p>
    <w:p w14:paraId="51B39120" w14:textId="77777777" w:rsidR="00876B4A" w:rsidRPr="00774E88" w:rsidRDefault="00876B4A" w:rsidP="0AFE4C3A"/>
    <w:sectPr w:rsidR="00876B4A" w:rsidRPr="00774E88" w:rsidSect="003150B3">
      <w:headerReference w:type="default" r:id="rId13"/>
      <w:pgSz w:w="11907" w:h="16839" w:code="9"/>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4D324" w14:textId="77777777" w:rsidR="00204C8D" w:rsidRDefault="00204C8D" w:rsidP="00DA46F6">
      <w:pPr>
        <w:spacing w:after="0" w:line="240" w:lineRule="auto"/>
      </w:pPr>
      <w:r>
        <w:separator/>
      </w:r>
    </w:p>
  </w:endnote>
  <w:endnote w:type="continuationSeparator" w:id="0">
    <w:p w14:paraId="71E99373" w14:textId="77777777" w:rsidR="00204C8D" w:rsidRDefault="00204C8D" w:rsidP="00DA46F6">
      <w:pPr>
        <w:spacing w:after="0" w:line="240" w:lineRule="auto"/>
      </w:pPr>
      <w:r>
        <w:continuationSeparator/>
      </w:r>
    </w:p>
  </w:endnote>
  <w:endnote w:type="continuationNotice" w:id="1">
    <w:p w14:paraId="7E8563D4" w14:textId="77777777" w:rsidR="00204C8D" w:rsidRDefault="00204C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717DB" w14:textId="77777777" w:rsidR="00204C8D" w:rsidRDefault="00204C8D" w:rsidP="00DA46F6">
      <w:pPr>
        <w:spacing w:after="0" w:line="240" w:lineRule="auto"/>
      </w:pPr>
      <w:r>
        <w:separator/>
      </w:r>
    </w:p>
  </w:footnote>
  <w:footnote w:type="continuationSeparator" w:id="0">
    <w:p w14:paraId="3D26D8B5" w14:textId="77777777" w:rsidR="00204C8D" w:rsidRDefault="00204C8D" w:rsidP="00DA46F6">
      <w:pPr>
        <w:spacing w:after="0" w:line="240" w:lineRule="auto"/>
      </w:pPr>
      <w:r>
        <w:continuationSeparator/>
      </w:r>
    </w:p>
  </w:footnote>
  <w:footnote w:type="continuationNotice" w:id="1">
    <w:p w14:paraId="3FADD05E" w14:textId="77777777" w:rsidR="00204C8D" w:rsidRDefault="00204C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77284" w14:textId="38DA0874" w:rsidR="00F414DA" w:rsidRPr="003150B3" w:rsidRDefault="00F414DA" w:rsidP="003150B3">
    <w:pPr>
      <w:pStyle w:val="Yltunniste"/>
      <w:tabs>
        <w:tab w:val="right" w:pos="8505"/>
      </w:tabs>
      <w:jc w:val="left"/>
    </w:pPr>
    <w:r>
      <w:rPr>
        <w:rStyle w:val="Sivunumero"/>
      </w:rPr>
      <w:tab/>
    </w:r>
    <w:r>
      <w:rPr>
        <w:rStyle w:val="Sivunumero"/>
      </w:rPr>
      <w:tab/>
    </w:r>
    <w:r>
      <w:rPr>
        <w:rStyle w:val="Sivunumero"/>
      </w:rPr>
      <w:fldChar w:fldCharType="begin"/>
    </w:r>
    <w:r>
      <w:rPr>
        <w:rStyle w:val="Sivunumero"/>
      </w:rPr>
      <w:instrText xml:space="preserve"> PAGE  \* Arabic  \* MERGEFORMAT </w:instrText>
    </w:r>
    <w:r>
      <w:rPr>
        <w:rStyle w:val="Sivunumero"/>
      </w:rPr>
      <w:fldChar w:fldCharType="separate"/>
    </w:r>
    <w:r w:rsidR="0091514B">
      <w:rPr>
        <w:rStyle w:val="Sivunumero"/>
        <w:noProof/>
      </w:rPr>
      <w:t>20</w:t>
    </w:r>
    <w:r>
      <w:rPr>
        <w:rStyle w:val="Sivunumero"/>
      </w:rPr>
      <w:fldChar w:fldCharType="end"/>
    </w:r>
  </w:p>
</w:hdr>
</file>

<file path=word/intelligence2.xml><?xml version="1.0" encoding="utf-8"?>
<int2:intelligence xmlns:int2="http://schemas.microsoft.com/office/intelligence/2020/intelligence" xmlns:oel="http://schemas.microsoft.com/office/2019/extlst">
  <int2:observations>
    <int2:textHash int2:hashCode="SAlWGzQ4T8AX2k" int2:id="AFi12JzI">
      <int2:state int2:value="Rejected" int2:type="AugLoop_Text_Critique"/>
    </int2:textHash>
    <int2:textHash int2:hashCode="DSAPsXm1wphOVM" int2:id="0l6q6iiU">
      <int2:state int2:value="Rejected" int2:type="AugLoop_Text_Critique"/>
    </int2:textHash>
    <int2:textHash int2:hashCode="Wv5XXvv1dFnfsh" int2:id="2ZXOMIYZ">
      <int2:state int2:value="Rejected" int2:type="AugLoop_Text_Critique"/>
    </int2:textHash>
    <int2:textHash int2:hashCode="8mtj1ijJtWecVO" int2:id="7Lp8w8ik">
      <int2:state int2:value="Rejected" int2:type="AugLoop_Text_Critique"/>
    </int2:textHash>
    <int2:textHash int2:hashCode="VVTID2iiA6rm1j" int2:id="CpWWMk8l">
      <int2:state int2:value="Rejected" int2:type="AugLoop_Text_Critique"/>
    </int2:textHash>
    <int2:textHash int2:hashCode="/RQ3SgshNSMwS+" int2:id="FQPjnqZ6">
      <int2:state int2:value="Rejected" int2:type="AugLoop_Text_Critique"/>
    </int2:textHash>
    <int2:textHash int2:hashCode="/tdYt6hCvv30m2" int2:id="FeURCWSU">
      <int2:state int2:value="Rejected" int2:type="AugLoop_Text_Critique"/>
    </int2:textHash>
    <int2:textHash int2:hashCode="aeDQarIe3N9RsN" int2:id="FqOfK1ob">
      <int2:state int2:value="Rejected" int2:type="AugLoop_Text_Critique"/>
    </int2:textHash>
    <int2:textHash int2:hashCode="cJY0BRRxOFqtoy" int2:id="Isx1MtC6">
      <int2:state int2:value="Rejected" int2:type="AugLoop_Text_Critique"/>
    </int2:textHash>
    <int2:textHash int2:hashCode="ntPonJ0vg3BVyn" int2:id="M6cMTIP2">
      <int2:state int2:value="Rejected" int2:type="AugLoop_Text_Critique"/>
    </int2:textHash>
    <int2:textHash int2:hashCode="cbIRYf+h5lFrzA" int2:id="PROxhaXX">
      <int2:state int2:value="Rejected" int2:type="AugLoop_Text_Critique"/>
    </int2:textHash>
    <int2:textHash int2:hashCode="WQOa8/VH49iMlw" int2:id="QUxCFzst">
      <int2:state int2:value="Rejected" int2:type="AugLoop_Text_Critique"/>
    </int2:textHash>
    <int2:textHash int2:hashCode="44Zsnne3R0qfzr" int2:id="RwaZJfD5">
      <int2:state int2:value="Rejected" int2:type="AugLoop_Text_Critique"/>
    </int2:textHash>
    <int2:textHash int2:hashCode="MX8edh8vqo2nga" int2:id="Tpx5XUaJ">
      <int2:state int2:value="Rejected" int2:type="AugLoop_Text_Critique"/>
    </int2:textHash>
    <int2:textHash int2:hashCode="9mBhEO1LlbqG+l" int2:id="b8XXjWlO">
      <int2:state int2:value="Rejected" int2:type="AugLoop_Text_Critique"/>
    </int2:textHash>
    <int2:textHash int2:hashCode="hisHDlaliNlw9s" int2:id="bJmpn4PS">
      <int2:state int2:value="Rejected" int2:type="AugLoop_Text_Critique"/>
    </int2:textHash>
    <int2:textHash int2:hashCode="3+s/o643wvUu/U" int2:id="cUSatNBg">
      <int2:state int2:value="Rejected" int2:type="AugLoop_Text_Critique"/>
    </int2:textHash>
    <int2:textHash int2:hashCode="f11gaWVX3Ovr/j" int2:id="ffIu8sVu">
      <int2:state int2:value="Rejected" int2:type="AugLoop_Text_Critique"/>
    </int2:textHash>
    <int2:textHash int2:hashCode="J5t1VkEdNTMqpr" int2:id="inLfhh5A">
      <int2:state int2:value="Rejected" int2:type="AugLoop_Text_Critique"/>
    </int2:textHash>
    <int2:textHash int2:hashCode="C3t1646Ow7mP6l" int2:id="irmHzWH7">
      <int2:state int2:value="Rejected" int2:type="AugLoop_Text_Critique"/>
    </int2:textHash>
    <int2:textHash int2:hashCode="LIMIqJN0doZCSV" int2:id="lyV39hAB">
      <int2:state int2:value="Rejected" int2:type="AugLoop_Text_Critique"/>
    </int2:textHash>
    <int2:textHash int2:hashCode="UKmWfFuOtsSOn+" int2:id="rCaOxEat">
      <int2:state int2:value="Rejected" int2:type="AugLoop_Text_Critique"/>
    </int2:textHash>
    <int2:textHash int2:hashCode="MrFT/7UFyBCyhl" int2:id="t77y9IKA">
      <int2:state int2:value="Rejected" int2:type="AugLoop_Text_Critique"/>
    </int2:textHash>
    <int2:textHash int2:hashCode="kuku5Ek2vmv0CX" int2:id="ybUgtQS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B7E6B"/>
    <w:multiLevelType w:val="multilevel"/>
    <w:tmpl w:val="FBE898F2"/>
    <w:lvl w:ilvl="0">
      <w:start w:val="1"/>
      <w:numFmt w:val="decimal"/>
      <w:lvlText w:val="%1"/>
      <w:lvlJc w:val="left"/>
      <w:pPr>
        <w:tabs>
          <w:tab w:val="num" w:pos="431"/>
        </w:tabs>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 w15:restartNumberingAfterBreak="0">
    <w:nsid w:val="099135B6"/>
    <w:multiLevelType w:val="hybridMultilevel"/>
    <w:tmpl w:val="AFFE573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A682BD4"/>
    <w:multiLevelType w:val="multilevel"/>
    <w:tmpl w:val="FFFFFFFF"/>
    <w:lvl w:ilvl="0">
      <w:start w:val="1"/>
      <w:numFmt w:val="decimal"/>
      <w:lvlText w:val="%1"/>
      <w:lvlJc w:val="left"/>
      <w:pPr>
        <w:ind w:left="357" w:hanging="35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6252CF"/>
    <w:multiLevelType w:val="multilevel"/>
    <w:tmpl w:val="B33A639E"/>
    <w:styleLink w:val="Otsikkonumerointi"/>
    <w:lvl w:ilvl="0">
      <w:start w:val="1"/>
      <w:numFmt w:val="decimal"/>
      <w:suff w:val="space"/>
      <w:lvlText w:val="%1"/>
      <w:lvlJc w:val="left"/>
      <w:pPr>
        <w:ind w:left="357" w:hanging="357"/>
      </w:pPr>
      <w:rPr>
        <w:rFonts w:asciiTheme="majorHAnsi" w:hAnsiTheme="majorHAnsi" w:hint="default"/>
        <w:sz w:val="32"/>
      </w:rPr>
    </w:lvl>
    <w:lvl w:ilvl="1">
      <w:start w:val="1"/>
      <w:numFmt w:val="decimal"/>
      <w:pStyle w:val="Otsikko2"/>
      <w:suff w:val="space"/>
      <w:lvlText w:val="%1.%2"/>
      <w:lvlJc w:val="left"/>
      <w:pPr>
        <w:ind w:left="357" w:hanging="357"/>
      </w:pPr>
      <w:rPr>
        <w:rFonts w:hint="default"/>
      </w:rPr>
    </w:lvl>
    <w:lvl w:ilvl="2">
      <w:start w:val="1"/>
      <w:numFmt w:val="decimal"/>
      <w:pStyle w:val="Otsikko3"/>
      <w:suff w:val="space"/>
      <w:lvlText w:val="%1.%2.%3"/>
      <w:lvlJc w:val="left"/>
      <w:pPr>
        <w:ind w:left="357" w:hanging="357"/>
      </w:pPr>
      <w:rPr>
        <w:rFonts w:hint="default"/>
      </w:rPr>
    </w:lvl>
    <w:lvl w:ilvl="3">
      <w:start w:val="1"/>
      <w:numFmt w:val="decimal"/>
      <w:suff w:val="space"/>
      <w:lvlText w:val="%1.%2.%3.%4"/>
      <w:lvlJc w:val="left"/>
      <w:pPr>
        <w:ind w:left="357" w:hanging="357"/>
      </w:pPr>
      <w:rPr>
        <w:rFonts w:hint="default"/>
      </w:rPr>
    </w:lvl>
    <w:lvl w:ilvl="4">
      <w:start w:val="1"/>
      <w:numFmt w:val="decimal"/>
      <w:suff w:val="space"/>
      <w:lvlText w:val="%1.%2.%3.%4.%5"/>
      <w:lvlJc w:val="left"/>
      <w:pPr>
        <w:ind w:left="357" w:hanging="357"/>
      </w:pPr>
      <w:rPr>
        <w:rFonts w:hint="default"/>
      </w:rPr>
    </w:lvl>
    <w:lvl w:ilvl="5">
      <w:start w:val="1"/>
      <w:numFmt w:val="decimal"/>
      <w:suff w:val="space"/>
      <w:lvlText w:val="%1.%2.%3.%4.%5.%6"/>
      <w:lvlJc w:val="left"/>
      <w:pPr>
        <w:ind w:left="357" w:hanging="357"/>
      </w:pPr>
      <w:rPr>
        <w:rFonts w:hint="default"/>
      </w:rPr>
    </w:lvl>
    <w:lvl w:ilvl="6">
      <w:start w:val="1"/>
      <w:numFmt w:val="decimal"/>
      <w:suff w:val="space"/>
      <w:lvlText w:val="%1.%2.%3.%4.%5.%6.%7"/>
      <w:lvlJc w:val="left"/>
      <w:pPr>
        <w:ind w:left="357" w:hanging="357"/>
      </w:pPr>
      <w:rPr>
        <w:rFonts w:hint="default"/>
      </w:rPr>
    </w:lvl>
    <w:lvl w:ilvl="7">
      <w:start w:val="1"/>
      <w:numFmt w:val="decimal"/>
      <w:suff w:val="space"/>
      <w:lvlText w:val="%1.%2.%3.%4.%5.%6.%7.%8"/>
      <w:lvlJc w:val="left"/>
      <w:pPr>
        <w:ind w:left="357" w:hanging="357"/>
      </w:pPr>
      <w:rPr>
        <w:rFonts w:hint="default"/>
      </w:rPr>
    </w:lvl>
    <w:lvl w:ilvl="8">
      <w:start w:val="1"/>
      <w:numFmt w:val="decimal"/>
      <w:suff w:val="space"/>
      <w:lvlText w:val="%1.%2.%3.%4.%5.%6.%7.%8.%9"/>
      <w:lvlJc w:val="left"/>
      <w:pPr>
        <w:ind w:left="357" w:hanging="357"/>
      </w:pPr>
      <w:rPr>
        <w:rFonts w:hint="default"/>
      </w:rPr>
    </w:lvl>
  </w:abstractNum>
  <w:abstractNum w:abstractNumId="4" w15:restartNumberingAfterBreak="0">
    <w:nsid w:val="19267A18"/>
    <w:multiLevelType w:val="hybridMultilevel"/>
    <w:tmpl w:val="84B23D4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A5E4540"/>
    <w:multiLevelType w:val="hybridMultilevel"/>
    <w:tmpl w:val="0358C5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3B1E07"/>
    <w:multiLevelType w:val="hybridMultilevel"/>
    <w:tmpl w:val="650603DA"/>
    <w:lvl w:ilvl="0" w:tplc="C300592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06B5F2B"/>
    <w:multiLevelType w:val="hybridMultilevel"/>
    <w:tmpl w:val="99168990"/>
    <w:lvl w:ilvl="0" w:tplc="DE809856">
      <w:start w:val="1"/>
      <w:numFmt w:val="decimal"/>
      <w:lvlText w:val="%1."/>
      <w:lvlJc w:val="left"/>
      <w:pPr>
        <w:ind w:left="1665" w:hanging="1305"/>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7D557C3"/>
    <w:multiLevelType w:val="hybridMultilevel"/>
    <w:tmpl w:val="133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B4C38"/>
    <w:multiLevelType w:val="multilevel"/>
    <w:tmpl w:val="869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E5CAF"/>
    <w:multiLevelType w:val="hybridMultilevel"/>
    <w:tmpl w:val="F9B4FCDE"/>
    <w:lvl w:ilvl="0" w:tplc="DEC23AE6">
      <w:start w:val="1"/>
      <w:numFmt w:val="bullet"/>
      <w:pStyle w:val="Luettelokappale"/>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A2E0D906">
      <w:start w:val="7"/>
      <w:numFmt w:val="bullet"/>
      <w:lvlText w:val="•"/>
      <w:lvlJc w:val="left"/>
      <w:pPr>
        <w:ind w:left="3825" w:hanging="1305"/>
      </w:pPr>
      <w:rPr>
        <w:rFonts w:ascii="Arial" w:eastAsiaTheme="minorHAnsi" w:hAnsi="Arial" w:cs="Aria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C628E72"/>
    <w:multiLevelType w:val="multilevel"/>
    <w:tmpl w:val="FFFFFFFF"/>
    <w:lvl w:ilvl="0">
      <w:start w:val="1"/>
      <w:numFmt w:val="decimal"/>
      <w:lvlText w:val="%1"/>
      <w:lvlJc w:val="left"/>
      <w:pPr>
        <w:ind w:left="357" w:hanging="35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0F0E8F"/>
    <w:multiLevelType w:val="hybridMultilevel"/>
    <w:tmpl w:val="92CAC73C"/>
    <w:lvl w:ilvl="0" w:tplc="211C8D9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348013C"/>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4BD0698"/>
    <w:multiLevelType w:val="multilevel"/>
    <w:tmpl w:val="4EC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47C44"/>
    <w:multiLevelType w:val="hybridMultilevel"/>
    <w:tmpl w:val="3AD2102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B1608D8"/>
    <w:multiLevelType w:val="hybridMultilevel"/>
    <w:tmpl w:val="F51CDF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FE91022"/>
    <w:multiLevelType w:val="multilevel"/>
    <w:tmpl w:val="57C487FA"/>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C07025"/>
    <w:multiLevelType w:val="hybridMultilevel"/>
    <w:tmpl w:val="84183588"/>
    <w:lvl w:ilvl="0" w:tplc="92BA7590">
      <w:start w:val="4"/>
      <w:numFmt w:val="bullet"/>
      <w:lvlText w:val="-"/>
      <w:lvlJc w:val="left"/>
      <w:pPr>
        <w:ind w:left="720" w:hanging="360"/>
      </w:pPr>
      <w:rPr>
        <w:rFonts w:ascii="Arial" w:eastAsiaTheme="majorEastAsia" w:hAnsi="Arial" w:cs="Arial" w:hint="default"/>
        <w:b/>
        <w:sz w:val="32"/>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548958DE"/>
    <w:multiLevelType w:val="hybridMultilevel"/>
    <w:tmpl w:val="1736E80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952552D"/>
    <w:multiLevelType w:val="multilevel"/>
    <w:tmpl w:val="C6D4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20895"/>
    <w:multiLevelType w:val="hybridMultilevel"/>
    <w:tmpl w:val="F9782FC4"/>
    <w:lvl w:ilvl="0" w:tplc="3CA02388">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6D2E398E"/>
    <w:multiLevelType w:val="hybridMultilevel"/>
    <w:tmpl w:val="75FA7D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70060121"/>
    <w:multiLevelType w:val="hybridMultilevel"/>
    <w:tmpl w:val="733069CC"/>
    <w:lvl w:ilvl="0" w:tplc="0E226A08">
      <w:start w:val="1"/>
      <w:numFmt w:val="decimal"/>
      <w:lvlText w:val="%1."/>
      <w:lvlJc w:val="left"/>
      <w:pPr>
        <w:ind w:left="720" w:hanging="360"/>
      </w:pPr>
    </w:lvl>
    <w:lvl w:ilvl="1" w:tplc="42B2222A">
      <w:start w:val="1"/>
      <w:numFmt w:val="lowerLetter"/>
      <w:lvlText w:val="%2."/>
      <w:lvlJc w:val="left"/>
      <w:pPr>
        <w:ind w:left="1440" w:hanging="360"/>
      </w:pPr>
    </w:lvl>
    <w:lvl w:ilvl="2" w:tplc="ED046152">
      <w:start w:val="1"/>
      <w:numFmt w:val="lowerRoman"/>
      <w:lvlText w:val="%3."/>
      <w:lvlJc w:val="right"/>
      <w:pPr>
        <w:ind w:left="2160" w:hanging="180"/>
      </w:pPr>
    </w:lvl>
    <w:lvl w:ilvl="3" w:tplc="EE8035A6">
      <w:start w:val="1"/>
      <w:numFmt w:val="decimal"/>
      <w:lvlText w:val="%4."/>
      <w:lvlJc w:val="left"/>
      <w:pPr>
        <w:ind w:left="2880" w:hanging="360"/>
      </w:pPr>
    </w:lvl>
    <w:lvl w:ilvl="4" w:tplc="7D56B31C">
      <w:start w:val="1"/>
      <w:numFmt w:val="lowerLetter"/>
      <w:lvlText w:val="%5."/>
      <w:lvlJc w:val="left"/>
      <w:pPr>
        <w:ind w:left="3600" w:hanging="360"/>
      </w:pPr>
    </w:lvl>
    <w:lvl w:ilvl="5" w:tplc="D3A648CC">
      <w:start w:val="1"/>
      <w:numFmt w:val="lowerRoman"/>
      <w:lvlText w:val="%6."/>
      <w:lvlJc w:val="right"/>
      <w:pPr>
        <w:ind w:left="4320" w:hanging="180"/>
      </w:pPr>
    </w:lvl>
    <w:lvl w:ilvl="6" w:tplc="479EC684">
      <w:start w:val="1"/>
      <w:numFmt w:val="decimal"/>
      <w:lvlText w:val="%7."/>
      <w:lvlJc w:val="left"/>
      <w:pPr>
        <w:ind w:left="5040" w:hanging="360"/>
      </w:pPr>
    </w:lvl>
    <w:lvl w:ilvl="7" w:tplc="69A2D7E6">
      <w:start w:val="1"/>
      <w:numFmt w:val="lowerLetter"/>
      <w:lvlText w:val="%8."/>
      <w:lvlJc w:val="left"/>
      <w:pPr>
        <w:ind w:left="5760" w:hanging="360"/>
      </w:pPr>
    </w:lvl>
    <w:lvl w:ilvl="8" w:tplc="3BC66FC2">
      <w:start w:val="1"/>
      <w:numFmt w:val="lowerRoman"/>
      <w:lvlText w:val="%9."/>
      <w:lvlJc w:val="right"/>
      <w:pPr>
        <w:ind w:left="6480" w:hanging="180"/>
      </w:pPr>
    </w:lvl>
  </w:abstractNum>
  <w:abstractNum w:abstractNumId="24" w15:restartNumberingAfterBreak="0">
    <w:nsid w:val="72C54813"/>
    <w:multiLevelType w:val="multilevel"/>
    <w:tmpl w:val="82DE122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30A1E1C"/>
    <w:multiLevelType w:val="hybridMultilevel"/>
    <w:tmpl w:val="85A6C68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7AC34DBA"/>
    <w:multiLevelType w:val="hybridMultilevel"/>
    <w:tmpl w:val="58AC418E"/>
    <w:lvl w:ilvl="0" w:tplc="DB920E34">
      <w:start w:val="10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105541922">
    <w:abstractNumId w:val="23"/>
  </w:num>
  <w:num w:numId="2" w16cid:durableId="945116565">
    <w:abstractNumId w:val="24"/>
  </w:num>
  <w:num w:numId="3" w16cid:durableId="334889569">
    <w:abstractNumId w:val="17"/>
  </w:num>
  <w:num w:numId="4" w16cid:durableId="230697744">
    <w:abstractNumId w:val="13"/>
  </w:num>
  <w:num w:numId="5" w16cid:durableId="1338119537">
    <w:abstractNumId w:val="22"/>
  </w:num>
  <w:num w:numId="6" w16cid:durableId="204218871">
    <w:abstractNumId w:val="0"/>
  </w:num>
  <w:num w:numId="7" w16cid:durableId="778255168">
    <w:abstractNumId w:val="9"/>
  </w:num>
  <w:num w:numId="8" w16cid:durableId="587690530">
    <w:abstractNumId w:val="14"/>
  </w:num>
  <w:num w:numId="9" w16cid:durableId="135803098">
    <w:abstractNumId w:val="20"/>
  </w:num>
  <w:num w:numId="10" w16cid:durableId="758792854">
    <w:abstractNumId w:val="6"/>
  </w:num>
  <w:num w:numId="11" w16cid:durableId="1278221116">
    <w:abstractNumId w:val="3"/>
  </w:num>
  <w:num w:numId="12" w16cid:durableId="3322972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91964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03159772">
    <w:abstractNumId w:val="4"/>
  </w:num>
  <w:num w:numId="15" w16cid:durableId="1874077186">
    <w:abstractNumId w:val="25"/>
  </w:num>
  <w:num w:numId="16" w16cid:durableId="1648127668">
    <w:abstractNumId w:val="19"/>
  </w:num>
  <w:num w:numId="17" w16cid:durableId="1214274477">
    <w:abstractNumId w:val="1"/>
  </w:num>
  <w:num w:numId="18" w16cid:durableId="730345002">
    <w:abstractNumId w:val="10"/>
  </w:num>
  <w:num w:numId="19" w16cid:durableId="2132085589">
    <w:abstractNumId w:val="21"/>
  </w:num>
  <w:num w:numId="20" w16cid:durableId="1550343493">
    <w:abstractNumId w:val="7"/>
  </w:num>
  <w:num w:numId="21" w16cid:durableId="1043216198">
    <w:abstractNumId w:val="15"/>
  </w:num>
  <w:num w:numId="22" w16cid:durableId="84348652">
    <w:abstractNumId w:val="12"/>
  </w:num>
  <w:num w:numId="23" w16cid:durableId="697698400">
    <w:abstractNumId w:val="8"/>
  </w:num>
  <w:num w:numId="24" w16cid:durableId="110171567">
    <w:abstractNumId w:val="16"/>
  </w:num>
  <w:num w:numId="25" w16cid:durableId="1884173728">
    <w:abstractNumId w:val="26"/>
  </w:num>
  <w:num w:numId="26" w16cid:durableId="1343627751">
    <w:abstractNumId w:val="18"/>
  </w:num>
  <w:num w:numId="27" w16cid:durableId="707951699">
    <w:abstractNumId w:val="11"/>
  </w:num>
  <w:num w:numId="28" w16cid:durableId="1726837097">
    <w:abstractNumId w:val="3"/>
    <w:lvlOverride w:ilvl="0">
      <w:startOverride w:val="5"/>
    </w:lvlOverride>
    <w:lvlOverride w:ilvl="1">
      <w:startOverride w:val="1"/>
    </w:lvlOverride>
  </w:num>
  <w:num w:numId="29" w16cid:durableId="944389006">
    <w:abstractNumId w:val="3"/>
    <w:lvlOverride w:ilvl="0">
      <w:startOverride w:val="5"/>
    </w:lvlOverride>
    <w:lvlOverride w:ilvl="1">
      <w:startOverride w:val="1"/>
    </w:lvlOverride>
  </w:num>
  <w:num w:numId="30" w16cid:durableId="295570335">
    <w:abstractNumId w:val="3"/>
    <w:lvlOverride w:ilvl="0">
      <w:startOverride w:val="5"/>
    </w:lvlOverride>
    <w:lvlOverride w:ilvl="1">
      <w:startOverride w:val="1"/>
    </w:lvlOverride>
  </w:num>
  <w:num w:numId="31" w16cid:durableId="1264345176">
    <w:abstractNumId w:val="3"/>
    <w:lvlOverride w:ilvl="0">
      <w:startOverride w:val="5"/>
    </w:lvlOverride>
    <w:lvlOverride w:ilvl="1">
      <w:startOverride w:val="1"/>
    </w:lvlOverride>
  </w:num>
  <w:num w:numId="32" w16cid:durableId="835725938">
    <w:abstractNumId w:val="3"/>
    <w:lvlOverride w:ilvl="0">
      <w:startOverride w:val="5"/>
    </w:lvlOverride>
    <w:lvlOverride w:ilvl="1">
      <w:startOverride w:val="1"/>
    </w:lvlOverride>
  </w:num>
  <w:num w:numId="33" w16cid:durableId="872570988">
    <w:abstractNumId w:val="3"/>
    <w:lvlOverride w:ilvl="0">
      <w:startOverride w:val="5"/>
    </w:lvlOverride>
    <w:lvlOverride w:ilvl="1">
      <w:startOverride w:val="1"/>
    </w:lvlOverride>
  </w:num>
  <w:num w:numId="34" w16cid:durableId="861673155">
    <w:abstractNumId w:val="3"/>
    <w:lvlOverride w:ilvl="0">
      <w:startOverride w:val="6"/>
    </w:lvlOverride>
    <w:lvlOverride w:ilvl="1">
      <w:startOverride w:val="2"/>
    </w:lvlOverride>
  </w:num>
  <w:num w:numId="35" w16cid:durableId="1252009335">
    <w:abstractNumId w:val="3"/>
    <w:lvlOverride w:ilvl="0">
      <w:startOverride w:val="6"/>
    </w:lvlOverride>
    <w:lvlOverride w:ilvl="1">
      <w:startOverride w:val="1"/>
    </w:lvlOverride>
  </w:num>
  <w:num w:numId="36" w16cid:durableId="1275213662">
    <w:abstractNumId w:val="3"/>
    <w:lvlOverride w:ilvl="0">
      <w:startOverride w:val="6"/>
    </w:lvlOverride>
    <w:lvlOverride w:ilvl="1">
      <w:startOverride w:val="1"/>
    </w:lvlOverride>
  </w:num>
  <w:num w:numId="37" w16cid:durableId="635838386">
    <w:abstractNumId w:val="3"/>
    <w:lvlOverride w:ilvl="0">
      <w:startOverride w:val="6"/>
    </w:lvlOverride>
    <w:lvlOverride w:ilvl="1">
      <w:startOverride w:val="1"/>
    </w:lvlOverride>
  </w:num>
  <w:num w:numId="38" w16cid:durableId="197007135">
    <w:abstractNumId w:val="3"/>
    <w:lvlOverride w:ilvl="0">
      <w:startOverride w:val="6"/>
    </w:lvlOverride>
    <w:lvlOverride w:ilvl="1">
      <w:startOverride w:val="1"/>
    </w:lvlOverride>
  </w:num>
  <w:num w:numId="39" w16cid:durableId="1875921783">
    <w:abstractNumId w:val="3"/>
    <w:lvlOverride w:ilvl="0">
      <w:startOverride w:val="6"/>
    </w:lvlOverride>
    <w:lvlOverride w:ilvl="1">
      <w:startOverride w:val="1"/>
    </w:lvlOverride>
  </w:num>
  <w:num w:numId="40" w16cid:durableId="1473715357">
    <w:abstractNumId w:val="3"/>
    <w:lvlOverride w:ilvl="0">
      <w:startOverride w:val="6"/>
    </w:lvlOverride>
    <w:lvlOverride w:ilvl="1">
      <w:startOverride w:val="1"/>
    </w:lvlOverride>
  </w:num>
  <w:num w:numId="41" w16cid:durableId="1833402115">
    <w:abstractNumId w:val="3"/>
    <w:lvlOverride w:ilvl="0">
      <w:startOverride w:val="6"/>
    </w:lvlOverride>
    <w:lvlOverride w:ilvl="1">
      <w:startOverride w:val="1"/>
    </w:lvlOverride>
  </w:num>
  <w:num w:numId="42" w16cid:durableId="119155291">
    <w:abstractNumId w:val="2"/>
  </w:num>
  <w:num w:numId="43" w16cid:durableId="8402410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fi-FI" w:vendorID="64" w:dllVersion="0" w:nlCheck="1" w:checkStyle="0"/>
  <w:activeWritingStyle w:appName="MSWord" w:lang="en-US" w:vendorID="64" w:dllVersion="0" w:nlCheck="1" w:checkStyle="0"/>
  <w:activeWritingStyle w:appName="MSWord" w:lang="en-AU" w:vendorID="64" w:dllVersion="0" w:nlCheck="1" w:checkStyle="0"/>
  <w:proofState w:spelling="clean" w:grammar="clean"/>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7C"/>
    <w:rsid w:val="00000220"/>
    <w:rsid w:val="00001AE9"/>
    <w:rsid w:val="00002213"/>
    <w:rsid w:val="000026C0"/>
    <w:rsid w:val="00002DA0"/>
    <w:rsid w:val="00002EB6"/>
    <w:rsid w:val="000033C8"/>
    <w:rsid w:val="00003D2B"/>
    <w:rsid w:val="0000491F"/>
    <w:rsid w:val="00005765"/>
    <w:rsid w:val="00007238"/>
    <w:rsid w:val="000113C6"/>
    <w:rsid w:val="00012B44"/>
    <w:rsid w:val="00015C3C"/>
    <w:rsid w:val="000160FF"/>
    <w:rsid w:val="000167ED"/>
    <w:rsid w:val="0001683A"/>
    <w:rsid w:val="00016B14"/>
    <w:rsid w:val="00017ACA"/>
    <w:rsid w:val="00017B55"/>
    <w:rsid w:val="000213FE"/>
    <w:rsid w:val="00021EA7"/>
    <w:rsid w:val="00022B41"/>
    <w:rsid w:val="00024E06"/>
    <w:rsid w:val="000253B8"/>
    <w:rsid w:val="00025785"/>
    <w:rsid w:val="00025AD7"/>
    <w:rsid w:val="0002773D"/>
    <w:rsid w:val="00030284"/>
    <w:rsid w:val="000302FB"/>
    <w:rsid w:val="00032A24"/>
    <w:rsid w:val="00033806"/>
    <w:rsid w:val="00033D8E"/>
    <w:rsid w:val="00035AA3"/>
    <w:rsid w:val="00036241"/>
    <w:rsid w:val="00036928"/>
    <w:rsid w:val="000448DA"/>
    <w:rsid w:val="00044974"/>
    <w:rsid w:val="000449A8"/>
    <w:rsid w:val="00050AB5"/>
    <w:rsid w:val="00050DF4"/>
    <w:rsid w:val="000538CD"/>
    <w:rsid w:val="00054AF4"/>
    <w:rsid w:val="00055399"/>
    <w:rsid w:val="00055AB3"/>
    <w:rsid w:val="00056D15"/>
    <w:rsid w:val="0005788A"/>
    <w:rsid w:val="00060EE7"/>
    <w:rsid w:val="00062115"/>
    <w:rsid w:val="00062654"/>
    <w:rsid w:val="00063A8B"/>
    <w:rsid w:val="0006625B"/>
    <w:rsid w:val="0006785E"/>
    <w:rsid w:val="00070C8C"/>
    <w:rsid w:val="000713DB"/>
    <w:rsid w:val="00071D51"/>
    <w:rsid w:val="00072C1A"/>
    <w:rsid w:val="00072ED9"/>
    <w:rsid w:val="000732D4"/>
    <w:rsid w:val="00073E3B"/>
    <w:rsid w:val="00074427"/>
    <w:rsid w:val="000744D4"/>
    <w:rsid w:val="0007628D"/>
    <w:rsid w:val="00076484"/>
    <w:rsid w:val="00080835"/>
    <w:rsid w:val="000808F2"/>
    <w:rsid w:val="00080B6D"/>
    <w:rsid w:val="00080D33"/>
    <w:rsid w:val="00080E3C"/>
    <w:rsid w:val="00081524"/>
    <w:rsid w:val="000818D2"/>
    <w:rsid w:val="000822B1"/>
    <w:rsid w:val="000837C2"/>
    <w:rsid w:val="00085039"/>
    <w:rsid w:val="00085F0B"/>
    <w:rsid w:val="00086C5C"/>
    <w:rsid w:val="000878E1"/>
    <w:rsid w:val="00091A66"/>
    <w:rsid w:val="0009597C"/>
    <w:rsid w:val="00095E7E"/>
    <w:rsid w:val="000A0E6A"/>
    <w:rsid w:val="000A13F8"/>
    <w:rsid w:val="000A2DF5"/>
    <w:rsid w:val="000A2F11"/>
    <w:rsid w:val="000A2F8B"/>
    <w:rsid w:val="000A44F0"/>
    <w:rsid w:val="000A49F0"/>
    <w:rsid w:val="000A6E56"/>
    <w:rsid w:val="000B063E"/>
    <w:rsid w:val="000B133B"/>
    <w:rsid w:val="000B32E5"/>
    <w:rsid w:val="000B44EF"/>
    <w:rsid w:val="000B5BF2"/>
    <w:rsid w:val="000C0D1C"/>
    <w:rsid w:val="000C122A"/>
    <w:rsid w:val="000C1D99"/>
    <w:rsid w:val="000C34F4"/>
    <w:rsid w:val="000C4D3A"/>
    <w:rsid w:val="000C5E26"/>
    <w:rsid w:val="000C6379"/>
    <w:rsid w:val="000D0436"/>
    <w:rsid w:val="000D1831"/>
    <w:rsid w:val="000D1DD8"/>
    <w:rsid w:val="000D2578"/>
    <w:rsid w:val="000D2AAD"/>
    <w:rsid w:val="000D428E"/>
    <w:rsid w:val="000D44A2"/>
    <w:rsid w:val="000D5BF0"/>
    <w:rsid w:val="000D5CBC"/>
    <w:rsid w:val="000D687B"/>
    <w:rsid w:val="000D7F5A"/>
    <w:rsid w:val="000E0270"/>
    <w:rsid w:val="000E095E"/>
    <w:rsid w:val="000E1AEB"/>
    <w:rsid w:val="000E2933"/>
    <w:rsid w:val="000E36B9"/>
    <w:rsid w:val="000E4467"/>
    <w:rsid w:val="000E49AF"/>
    <w:rsid w:val="000E4D23"/>
    <w:rsid w:val="000E598D"/>
    <w:rsid w:val="000E6513"/>
    <w:rsid w:val="000E700B"/>
    <w:rsid w:val="000E770C"/>
    <w:rsid w:val="000E7F90"/>
    <w:rsid w:val="000F0F04"/>
    <w:rsid w:val="000F1D50"/>
    <w:rsid w:val="000F309D"/>
    <w:rsid w:val="000F47AE"/>
    <w:rsid w:val="00100EBB"/>
    <w:rsid w:val="00101774"/>
    <w:rsid w:val="00104648"/>
    <w:rsid w:val="001051EF"/>
    <w:rsid w:val="00105268"/>
    <w:rsid w:val="001054AC"/>
    <w:rsid w:val="001067E6"/>
    <w:rsid w:val="001072C1"/>
    <w:rsid w:val="001108A1"/>
    <w:rsid w:val="0011134B"/>
    <w:rsid w:val="001129BD"/>
    <w:rsid w:val="00112C62"/>
    <w:rsid w:val="0011397D"/>
    <w:rsid w:val="001165B7"/>
    <w:rsid w:val="00117C21"/>
    <w:rsid w:val="00120510"/>
    <w:rsid w:val="001243DE"/>
    <w:rsid w:val="00124466"/>
    <w:rsid w:val="00124537"/>
    <w:rsid w:val="001251C2"/>
    <w:rsid w:val="00125E86"/>
    <w:rsid w:val="00127605"/>
    <w:rsid w:val="001277AA"/>
    <w:rsid w:val="001304DE"/>
    <w:rsid w:val="00130C44"/>
    <w:rsid w:val="0013265B"/>
    <w:rsid w:val="00135B90"/>
    <w:rsid w:val="00136440"/>
    <w:rsid w:val="001366FF"/>
    <w:rsid w:val="00136AA9"/>
    <w:rsid w:val="00136F71"/>
    <w:rsid w:val="00137A73"/>
    <w:rsid w:val="001401D5"/>
    <w:rsid w:val="001403A9"/>
    <w:rsid w:val="001403C3"/>
    <w:rsid w:val="00142532"/>
    <w:rsid w:val="001432F8"/>
    <w:rsid w:val="001433F0"/>
    <w:rsid w:val="00145220"/>
    <w:rsid w:val="00146486"/>
    <w:rsid w:val="00146B6B"/>
    <w:rsid w:val="00146FD2"/>
    <w:rsid w:val="00147CEF"/>
    <w:rsid w:val="0015332F"/>
    <w:rsid w:val="00153CFB"/>
    <w:rsid w:val="001543AF"/>
    <w:rsid w:val="00155BB3"/>
    <w:rsid w:val="00160033"/>
    <w:rsid w:val="001604F3"/>
    <w:rsid w:val="00160592"/>
    <w:rsid w:val="0016128E"/>
    <w:rsid w:val="001619DB"/>
    <w:rsid w:val="00162686"/>
    <w:rsid w:val="0016442D"/>
    <w:rsid w:val="001653C3"/>
    <w:rsid w:val="00165E90"/>
    <w:rsid w:val="00166FB9"/>
    <w:rsid w:val="00171D02"/>
    <w:rsid w:val="0017455B"/>
    <w:rsid w:val="001751DA"/>
    <w:rsid w:val="001758BB"/>
    <w:rsid w:val="00175971"/>
    <w:rsid w:val="00175DB9"/>
    <w:rsid w:val="00181060"/>
    <w:rsid w:val="001818BB"/>
    <w:rsid w:val="001819EC"/>
    <w:rsid w:val="001822C2"/>
    <w:rsid w:val="00182754"/>
    <w:rsid w:val="00184CFF"/>
    <w:rsid w:val="001850A2"/>
    <w:rsid w:val="001863B8"/>
    <w:rsid w:val="00191325"/>
    <w:rsid w:val="00191B6C"/>
    <w:rsid w:val="00191D38"/>
    <w:rsid w:val="001920FA"/>
    <w:rsid w:val="00192805"/>
    <w:rsid w:val="00193249"/>
    <w:rsid w:val="0019349E"/>
    <w:rsid w:val="00193892"/>
    <w:rsid w:val="00194216"/>
    <w:rsid w:val="001943F6"/>
    <w:rsid w:val="00194B6C"/>
    <w:rsid w:val="00195715"/>
    <w:rsid w:val="001978F5"/>
    <w:rsid w:val="00197D23"/>
    <w:rsid w:val="0019D484"/>
    <w:rsid w:val="001A0389"/>
    <w:rsid w:val="001A059A"/>
    <w:rsid w:val="001A123E"/>
    <w:rsid w:val="001A15AC"/>
    <w:rsid w:val="001A1A14"/>
    <w:rsid w:val="001A4328"/>
    <w:rsid w:val="001A4F91"/>
    <w:rsid w:val="001A5F6A"/>
    <w:rsid w:val="001A7CA8"/>
    <w:rsid w:val="001B074F"/>
    <w:rsid w:val="001B08BE"/>
    <w:rsid w:val="001B1927"/>
    <w:rsid w:val="001B30FF"/>
    <w:rsid w:val="001B320C"/>
    <w:rsid w:val="001B3A09"/>
    <w:rsid w:val="001B41A3"/>
    <w:rsid w:val="001B6443"/>
    <w:rsid w:val="001B7408"/>
    <w:rsid w:val="001B7639"/>
    <w:rsid w:val="001C0625"/>
    <w:rsid w:val="001C1310"/>
    <w:rsid w:val="001C22FA"/>
    <w:rsid w:val="001C2361"/>
    <w:rsid w:val="001C25B7"/>
    <w:rsid w:val="001C27F0"/>
    <w:rsid w:val="001C30C5"/>
    <w:rsid w:val="001C3567"/>
    <w:rsid w:val="001C3E74"/>
    <w:rsid w:val="001C4547"/>
    <w:rsid w:val="001C6268"/>
    <w:rsid w:val="001C6F3B"/>
    <w:rsid w:val="001D1088"/>
    <w:rsid w:val="001D1AC6"/>
    <w:rsid w:val="001D2F05"/>
    <w:rsid w:val="001D30A9"/>
    <w:rsid w:val="001D39A4"/>
    <w:rsid w:val="001D3AFD"/>
    <w:rsid w:val="001D4440"/>
    <w:rsid w:val="001D4715"/>
    <w:rsid w:val="001D49FB"/>
    <w:rsid w:val="001D4CA2"/>
    <w:rsid w:val="001D5229"/>
    <w:rsid w:val="001D590C"/>
    <w:rsid w:val="001D5A34"/>
    <w:rsid w:val="001D7CC8"/>
    <w:rsid w:val="001E01A2"/>
    <w:rsid w:val="001E0E63"/>
    <w:rsid w:val="001E14C7"/>
    <w:rsid w:val="001E19A9"/>
    <w:rsid w:val="001E1D6C"/>
    <w:rsid w:val="001E2107"/>
    <w:rsid w:val="001E24F5"/>
    <w:rsid w:val="001E5D4F"/>
    <w:rsid w:val="001E6D6C"/>
    <w:rsid w:val="001E7529"/>
    <w:rsid w:val="001E7B68"/>
    <w:rsid w:val="001F1B23"/>
    <w:rsid w:val="001F2F82"/>
    <w:rsid w:val="001F420C"/>
    <w:rsid w:val="001F4D6C"/>
    <w:rsid w:val="001F552E"/>
    <w:rsid w:val="001F7CBD"/>
    <w:rsid w:val="002006DD"/>
    <w:rsid w:val="00200C9E"/>
    <w:rsid w:val="00201132"/>
    <w:rsid w:val="0020133A"/>
    <w:rsid w:val="00201F8D"/>
    <w:rsid w:val="00202A8A"/>
    <w:rsid w:val="002035AD"/>
    <w:rsid w:val="00204C8D"/>
    <w:rsid w:val="00204CC0"/>
    <w:rsid w:val="00205326"/>
    <w:rsid w:val="00205EEC"/>
    <w:rsid w:val="002065B2"/>
    <w:rsid w:val="002105CA"/>
    <w:rsid w:val="002134CB"/>
    <w:rsid w:val="00213612"/>
    <w:rsid w:val="00213DBC"/>
    <w:rsid w:val="002147BB"/>
    <w:rsid w:val="0021588B"/>
    <w:rsid w:val="002171E8"/>
    <w:rsid w:val="00217F20"/>
    <w:rsid w:val="002217CB"/>
    <w:rsid w:val="00221ED7"/>
    <w:rsid w:val="00221FF4"/>
    <w:rsid w:val="00222061"/>
    <w:rsid w:val="002232C5"/>
    <w:rsid w:val="002255C0"/>
    <w:rsid w:val="002255CA"/>
    <w:rsid w:val="00225819"/>
    <w:rsid w:val="00225B3A"/>
    <w:rsid w:val="00226834"/>
    <w:rsid w:val="00226C9B"/>
    <w:rsid w:val="002274A5"/>
    <w:rsid w:val="00227A4E"/>
    <w:rsid w:val="00227E5F"/>
    <w:rsid w:val="002320FA"/>
    <w:rsid w:val="00232591"/>
    <w:rsid w:val="00233F1A"/>
    <w:rsid w:val="00234386"/>
    <w:rsid w:val="00236181"/>
    <w:rsid w:val="00236BDC"/>
    <w:rsid w:val="00236DF0"/>
    <w:rsid w:val="0023758B"/>
    <w:rsid w:val="002405C5"/>
    <w:rsid w:val="002407BD"/>
    <w:rsid w:val="002416B8"/>
    <w:rsid w:val="00242741"/>
    <w:rsid w:val="00242FDC"/>
    <w:rsid w:val="0024455E"/>
    <w:rsid w:val="00244BB8"/>
    <w:rsid w:val="00245528"/>
    <w:rsid w:val="00250C7E"/>
    <w:rsid w:val="0025157B"/>
    <w:rsid w:val="00251631"/>
    <w:rsid w:val="00251A3A"/>
    <w:rsid w:val="00252CB2"/>
    <w:rsid w:val="002555BA"/>
    <w:rsid w:val="00255B09"/>
    <w:rsid w:val="00255B3E"/>
    <w:rsid w:val="0026171A"/>
    <w:rsid w:val="002627A8"/>
    <w:rsid w:val="0026463E"/>
    <w:rsid w:val="00264E2F"/>
    <w:rsid w:val="002675A0"/>
    <w:rsid w:val="002678E5"/>
    <w:rsid w:val="00267EB2"/>
    <w:rsid w:val="002707D2"/>
    <w:rsid w:val="00271F1E"/>
    <w:rsid w:val="0027261F"/>
    <w:rsid w:val="00272983"/>
    <w:rsid w:val="00273D95"/>
    <w:rsid w:val="00273E92"/>
    <w:rsid w:val="00274351"/>
    <w:rsid w:val="00274B98"/>
    <w:rsid w:val="0027730F"/>
    <w:rsid w:val="00281AC2"/>
    <w:rsid w:val="002833CA"/>
    <w:rsid w:val="0028350E"/>
    <w:rsid w:val="00283897"/>
    <w:rsid w:val="00283E81"/>
    <w:rsid w:val="0028455F"/>
    <w:rsid w:val="002852DB"/>
    <w:rsid w:val="00285B65"/>
    <w:rsid w:val="00285B87"/>
    <w:rsid w:val="0028771E"/>
    <w:rsid w:val="002924E3"/>
    <w:rsid w:val="00293B64"/>
    <w:rsid w:val="00293DD3"/>
    <w:rsid w:val="00294CFD"/>
    <w:rsid w:val="00297898"/>
    <w:rsid w:val="00297D4B"/>
    <w:rsid w:val="002A01C7"/>
    <w:rsid w:val="002A0449"/>
    <w:rsid w:val="002A04EE"/>
    <w:rsid w:val="002A1B16"/>
    <w:rsid w:val="002A2EEC"/>
    <w:rsid w:val="002A3028"/>
    <w:rsid w:val="002A379E"/>
    <w:rsid w:val="002A513D"/>
    <w:rsid w:val="002A5E0D"/>
    <w:rsid w:val="002A6C49"/>
    <w:rsid w:val="002A7F27"/>
    <w:rsid w:val="002B1B6F"/>
    <w:rsid w:val="002B24C5"/>
    <w:rsid w:val="002B26B9"/>
    <w:rsid w:val="002B3DA6"/>
    <w:rsid w:val="002B71CD"/>
    <w:rsid w:val="002B7AB6"/>
    <w:rsid w:val="002C0A67"/>
    <w:rsid w:val="002C34BE"/>
    <w:rsid w:val="002C4A31"/>
    <w:rsid w:val="002C6D1E"/>
    <w:rsid w:val="002C6F68"/>
    <w:rsid w:val="002C7488"/>
    <w:rsid w:val="002C7657"/>
    <w:rsid w:val="002D1462"/>
    <w:rsid w:val="002D2644"/>
    <w:rsid w:val="002D390E"/>
    <w:rsid w:val="002D47D6"/>
    <w:rsid w:val="002D50F0"/>
    <w:rsid w:val="002D5830"/>
    <w:rsid w:val="002D5B41"/>
    <w:rsid w:val="002D7135"/>
    <w:rsid w:val="002D72EE"/>
    <w:rsid w:val="002E0824"/>
    <w:rsid w:val="002E1247"/>
    <w:rsid w:val="002E52A6"/>
    <w:rsid w:val="002E6F5B"/>
    <w:rsid w:val="002F1C78"/>
    <w:rsid w:val="002F3504"/>
    <w:rsid w:val="002F3D9E"/>
    <w:rsid w:val="002F431F"/>
    <w:rsid w:val="002F4AC1"/>
    <w:rsid w:val="002F5760"/>
    <w:rsid w:val="00303B0E"/>
    <w:rsid w:val="0030422F"/>
    <w:rsid w:val="00304AEA"/>
    <w:rsid w:val="003055FB"/>
    <w:rsid w:val="00307008"/>
    <w:rsid w:val="00307F91"/>
    <w:rsid w:val="0031025B"/>
    <w:rsid w:val="003136C6"/>
    <w:rsid w:val="00313858"/>
    <w:rsid w:val="00313907"/>
    <w:rsid w:val="00313D63"/>
    <w:rsid w:val="00313DF2"/>
    <w:rsid w:val="003150B3"/>
    <w:rsid w:val="00315643"/>
    <w:rsid w:val="0031594A"/>
    <w:rsid w:val="00315C39"/>
    <w:rsid w:val="00317066"/>
    <w:rsid w:val="0031720F"/>
    <w:rsid w:val="00322589"/>
    <w:rsid w:val="003236B0"/>
    <w:rsid w:val="003236F5"/>
    <w:rsid w:val="0032480A"/>
    <w:rsid w:val="00324BDB"/>
    <w:rsid w:val="0032558C"/>
    <w:rsid w:val="00325865"/>
    <w:rsid w:val="003259D3"/>
    <w:rsid w:val="0032724A"/>
    <w:rsid w:val="00327AC4"/>
    <w:rsid w:val="003303DC"/>
    <w:rsid w:val="00331174"/>
    <w:rsid w:val="003311C3"/>
    <w:rsid w:val="00331528"/>
    <w:rsid w:val="00331A14"/>
    <w:rsid w:val="0033254F"/>
    <w:rsid w:val="003335BC"/>
    <w:rsid w:val="00333A4E"/>
    <w:rsid w:val="00333F15"/>
    <w:rsid w:val="003348AC"/>
    <w:rsid w:val="00334994"/>
    <w:rsid w:val="003350F8"/>
    <w:rsid w:val="00335A99"/>
    <w:rsid w:val="00336037"/>
    <w:rsid w:val="0034017E"/>
    <w:rsid w:val="00340659"/>
    <w:rsid w:val="00341B19"/>
    <w:rsid w:val="00344661"/>
    <w:rsid w:val="00346011"/>
    <w:rsid w:val="0034703A"/>
    <w:rsid w:val="0035059C"/>
    <w:rsid w:val="003509A8"/>
    <w:rsid w:val="003510D9"/>
    <w:rsid w:val="0035250F"/>
    <w:rsid w:val="00354693"/>
    <w:rsid w:val="003558AD"/>
    <w:rsid w:val="0035618C"/>
    <w:rsid w:val="00362E91"/>
    <w:rsid w:val="00364480"/>
    <w:rsid w:val="00364BBA"/>
    <w:rsid w:val="00364C84"/>
    <w:rsid w:val="003664F3"/>
    <w:rsid w:val="0036692E"/>
    <w:rsid w:val="00367598"/>
    <w:rsid w:val="003708A9"/>
    <w:rsid w:val="00371D28"/>
    <w:rsid w:val="00372643"/>
    <w:rsid w:val="003728EB"/>
    <w:rsid w:val="00372E46"/>
    <w:rsid w:val="00373F4B"/>
    <w:rsid w:val="00374B5E"/>
    <w:rsid w:val="0037542B"/>
    <w:rsid w:val="00375694"/>
    <w:rsid w:val="003759C7"/>
    <w:rsid w:val="00375C61"/>
    <w:rsid w:val="00376255"/>
    <w:rsid w:val="00376708"/>
    <w:rsid w:val="0037713D"/>
    <w:rsid w:val="00380362"/>
    <w:rsid w:val="00381065"/>
    <w:rsid w:val="00381E00"/>
    <w:rsid w:val="003826A3"/>
    <w:rsid w:val="00383186"/>
    <w:rsid w:val="0038333C"/>
    <w:rsid w:val="00384465"/>
    <w:rsid w:val="00385E46"/>
    <w:rsid w:val="00387102"/>
    <w:rsid w:val="00387C37"/>
    <w:rsid w:val="00387DA7"/>
    <w:rsid w:val="00390AB8"/>
    <w:rsid w:val="00390EE8"/>
    <w:rsid w:val="003913EF"/>
    <w:rsid w:val="00391BEC"/>
    <w:rsid w:val="00391F86"/>
    <w:rsid w:val="00393375"/>
    <w:rsid w:val="00393B8B"/>
    <w:rsid w:val="00393EEC"/>
    <w:rsid w:val="00395C27"/>
    <w:rsid w:val="0039603F"/>
    <w:rsid w:val="003961AA"/>
    <w:rsid w:val="00396C7E"/>
    <w:rsid w:val="00397D0D"/>
    <w:rsid w:val="003A05BD"/>
    <w:rsid w:val="003A0A90"/>
    <w:rsid w:val="003A1951"/>
    <w:rsid w:val="003A21F0"/>
    <w:rsid w:val="003A2A8E"/>
    <w:rsid w:val="003A3304"/>
    <w:rsid w:val="003A4010"/>
    <w:rsid w:val="003A72E9"/>
    <w:rsid w:val="003A7387"/>
    <w:rsid w:val="003A7C93"/>
    <w:rsid w:val="003B2B7C"/>
    <w:rsid w:val="003B355E"/>
    <w:rsid w:val="003B412A"/>
    <w:rsid w:val="003B473F"/>
    <w:rsid w:val="003B48C0"/>
    <w:rsid w:val="003B4A6F"/>
    <w:rsid w:val="003B4C4E"/>
    <w:rsid w:val="003B590D"/>
    <w:rsid w:val="003B5C15"/>
    <w:rsid w:val="003B6038"/>
    <w:rsid w:val="003B68E9"/>
    <w:rsid w:val="003B6EF0"/>
    <w:rsid w:val="003B7F65"/>
    <w:rsid w:val="003C182E"/>
    <w:rsid w:val="003C1E00"/>
    <w:rsid w:val="003C41E4"/>
    <w:rsid w:val="003C56DB"/>
    <w:rsid w:val="003C649C"/>
    <w:rsid w:val="003C70E9"/>
    <w:rsid w:val="003C7B49"/>
    <w:rsid w:val="003D0118"/>
    <w:rsid w:val="003D0E8A"/>
    <w:rsid w:val="003D1149"/>
    <w:rsid w:val="003D186B"/>
    <w:rsid w:val="003D2626"/>
    <w:rsid w:val="003D407C"/>
    <w:rsid w:val="003D4258"/>
    <w:rsid w:val="003D5204"/>
    <w:rsid w:val="003D5DF8"/>
    <w:rsid w:val="003D761A"/>
    <w:rsid w:val="003E0EFD"/>
    <w:rsid w:val="003E0F59"/>
    <w:rsid w:val="003E4A6A"/>
    <w:rsid w:val="003E4FA4"/>
    <w:rsid w:val="003E7A70"/>
    <w:rsid w:val="003E7B4A"/>
    <w:rsid w:val="003E7BE3"/>
    <w:rsid w:val="003F0D1D"/>
    <w:rsid w:val="003F0F81"/>
    <w:rsid w:val="003F13CE"/>
    <w:rsid w:val="003F1E63"/>
    <w:rsid w:val="003F2F56"/>
    <w:rsid w:val="003F31C2"/>
    <w:rsid w:val="003F354B"/>
    <w:rsid w:val="003F4447"/>
    <w:rsid w:val="003F4838"/>
    <w:rsid w:val="003F4E78"/>
    <w:rsid w:val="003F5EF7"/>
    <w:rsid w:val="003F61D0"/>
    <w:rsid w:val="003F68C0"/>
    <w:rsid w:val="003F6A29"/>
    <w:rsid w:val="003F6AF1"/>
    <w:rsid w:val="003F72DA"/>
    <w:rsid w:val="003F77AB"/>
    <w:rsid w:val="003F7EC4"/>
    <w:rsid w:val="004005CE"/>
    <w:rsid w:val="00400ED8"/>
    <w:rsid w:val="00401059"/>
    <w:rsid w:val="00401534"/>
    <w:rsid w:val="00402F00"/>
    <w:rsid w:val="004036C0"/>
    <w:rsid w:val="004038E5"/>
    <w:rsid w:val="00405134"/>
    <w:rsid w:val="00406AFC"/>
    <w:rsid w:val="0040739E"/>
    <w:rsid w:val="004102F3"/>
    <w:rsid w:val="00410461"/>
    <w:rsid w:val="00410804"/>
    <w:rsid w:val="00410978"/>
    <w:rsid w:val="00412133"/>
    <w:rsid w:val="004130F0"/>
    <w:rsid w:val="00413401"/>
    <w:rsid w:val="004135D8"/>
    <w:rsid w:val="004138BD"/>
    <w:rsid w:val="0041488E"/>
    <w:rsid w:val="004150E7"/>
    <w:rsid w:val="00417135"/>
    <w:rsid w:val="0041737C"/>
    <w:rsid w:val="00420520"/>
    <w:rsid w:val="00420A71"/>
    <w:rsid w:val="004218BD"/>
    <w:rsid w:val="00421F3D"/>
    <w:rsid w:val="00424529"/>
    <w:rsid w:val="00425BD2"/>
    <w:rsid w:val="00426840"/>
    <w:rsid w:val="004270B3"/>
    <w:rsid w:val="004270E8"/>
    <w:rsid w:val="00430A67"/>
    <w:rsid w:val="00431484"/>
    <w:rsid w:val="0043414F"/>
    <w:rsid w:val="004341E8"/>
    <w:rsid w:val="0043475A"/>
    <w:rsid w:val="0043564A"/>
    <w:rsid w:val="0043649B"/>
    <w:rsid w:val="0043786D"/>
    <w:rsid w:val="00437C7D"/>
    <w:rsid w:val="0044002F"/>
    <w:rsid w:val="00440509"/>
    <w:rsid w:val="00440EDA"/>
    <w:rsid w:val="00441301"/>
    <w:rsid w:val="00441AE3"/>
    <w:rsid w:val="0044503C"/>
    <w:rsid w:val="004455F2"/>
    <w:rsid w:val="004462CA"/>
    <w:rsid w:val="0044733C"/>
    <w:rsid w:val="004503FF"/>
    <w:rsid w:val="004509D8"/>
    <w:rsid w:val="00450A9C"/>
    <w:rsid w:val="00454BA9"/>
    <w:rsid w:val="0045552B"/>
    <w:rsid w:val="004559FF"/>
    <w:rsid w:val="00457190"/>
    <w:rsid w:val="00457323"/>
    <w:rsid w:val="004574A6"/>
    <w:rsid w:val="00457F74"/>
    <w:rsid w:val="0046099B"/>
    <w:rsid w:val="0046112A"/>
    <w:rsid w:val="0046184E"/>
    <w:rsid w:val="00461D89"/>
    <w:rsid w:val="00465811"/>
    <w:rsid w:val="00465962"/>
    <w:rsid w:val="00466363"/>
    <w:rsid w:val="0046684E"/>
    <w:rsid w:val="004671B3"/>
    <w:rsid w:val="0046772D"/>
    <w:rsid w:val="0046782D"/>
    <w:rsid w:val="004678C2"/>
    <w:rsid w:val="004701D5"/>
    <w:rsid w:val="00471C6A"/>
    <w:rsid w:val="00472136"/>
    <w:rsid w:val="004723C1"/>
    <w:rsid w:val="00472BE0"/>
    <w:rsid w:val="00475EF6"/>
    <w:rsid w:val="004805D7"/>
    <w:rsid w:val="00481242"/>
    <w:rsid w:val="004828E4"/>
    <w:rsid w:val="00483140"/>
    <w:rsid w:val="004833FA"/>
    <w:rsid w:val="00483AA3"/>
    <w:rsid w:val="0048446D"/>
    <w:rsid w:val="0048519B"/>
    <w:rsid w:val="004853C4"/>
    <w:rsid w:val="004865CE"/>
    <w:rsid w:val="0048689F"/>
    <w:rsid w:val="00486A8F"/>
    <w:rsid w:val="004916C2"/>
    <w:rsid w:val="00491849"/>
    <w:rsid w:val="0049274F"/>
    <w:rsid w:val="00493464"/>
    <w:rsid w:val="004954B3"/>
    <w:rsid w:val="00495B2A"/>
    <w:rsid w:val="00495D4D"/>
    <w:rsid w:val="0049603A"/>
    <w:rsid w:val="0049657A"/>
    <w:rsid w:val="0049734C"/>
    <w:rsid w:val="00497810"/>
    <w:rsid w:val="00497AD7"/>
    <w:rsid w:val="004A29BC"/>
    <w:rsid w:val="004A37DB"/>
    <w:rsid w:val="004A4C6E"/>
    <w:rsid w:val="004A783F"/>
    <w:rsid w:val="004A7F6C"/>
    <w:rsid w:val="004B031B"/>
    <w:rsid w:val="004B0BB8"/>
    <w:rsid w:val="004B0D4D"/>
    <w:rsid w:val="004B101B"/>
    <w:rsid w:val="004B17E2"/>
    <w:rsid w:val="004B1E76"/>
    <w:rsid w:val="004B2979"/>
    <w:rsid w:val="004B2C60"/>
    <w:rsid w:val="004B41F5"/>
    <w:rsid w:val="004B486D"/>
    <w:rsid w:val="004B5179"/>
    <w:rsid w:val="004B62E5"/>
    <w:rsid w:val="004C0072"/>
    <w:rsid w:val="004C0A6D"/>
    <w:rsid w:val="004C26D8"/>
    <w:rsid w:val="004C3D52"/>
    <w:rsid w:val="004C50B2"/>
    <w:rsid w:val="004C59FC"/>
    <w:rsid w:val="004D0AC8"/>
    <w:rsid w:val="004D19C4"/>
    <w:rsid w:val="004D7A94"/>
    <w:rsid w:val="004E048E"/>
    <w:rsid w:val="004E0529"/>
    <w:rsid w:val="004E0971"/>
    <w:rsid w:val="004E1626"/>
    <w:rsid w:val="004E1F76"/>
    <w:rsid w:val="004E1FDD"/>
    <w:rsid w:val="004E5BFD"/>
    <w:rsid w:val="004E5DDF"/>
    <w:rsid w:val="004E757C"/>
    <w:rsid w:val="004F03A8"/>
    <w:rsid w:val="004F0BA8"/>
    <w:rsid w:val="004F1209"/>
    <w:rsid w:val="004F1C43"/>
    <w:rsid w:val="004F43BB"/>
    <w:rsid w:val="004F4416"/>
    <w:rsid w:val="004F4602"/>
    <w:rsid w:val="00500860"/>
    <w:rsid w:val="00502174"/>
    <w:rsid w:val="005022D6"/>
    <w:rsid w:val="00502B65"/>
    <w:rsid w:val="005033DE"/>
    <w:rsid w:val="00503BE9"/>
    <w:rsid w:val="005046C2"/>
    <w:rsid w:val="00504705"/>
    <w:rsid w:val="00504905"/>
    <w:rsid w:val="00505445"/>
    <w:rsid w:val="00507800"/>
    <w:rsid w:val="00507EF3"/>
    <w:rsid w:val="00507FDB"/>
    <w:rsid w:val="00511447"/>
    <w:rsid w:val="005129EB"/>
    <w:rsid w:val="00514A57"/>
    <w:rsid w:val="00514AB4"/>
    <w:rsid w:val="005155F8"/>
    <w:rsid w:val="0051583F"/>
    <w:rsid w:val="005206AE"/>
    <w:rsid w:val="00521688"/>
    <w:rsid w:val="005219AE"/>
    <w:rsid w:val="00521CAB"/>
    <w:rsid w:val="005229B2"/>
    <w:rsid w:val="0052351A"/>
    <w:rsid w:val="00523793"/>
    <w:rsid w:val="00523ADF"/>
    <w:rsid w:val="00525E94"/>
    <w:rsid w:val="00526549"/>
    <w:rsid w:val="00530568"/>
    <w:rsid w:val="00530BE2"/>
    <w:rsid w:val="00530C9D"/>
    <w:rsid w:val="0053109D"/>
    <w:rsid w:val="005317A0"/>
    <w:rsid w:val="00532586"/>
    <w:rsid w:val="00532D12"/>
    <w:rsid w:val="005334CC"/>
    <w:rsid w:val="00533C2C"/>
    <w:rsid w:val="005347FE"/>
    <w:rsid w:val="00534EE5"/>
    <w:rsid w:val="00535494"/>
    <w:rsid w:val="00540556"/>
    <w:rsid w:val="0054346F"/>
    <w:rsid w:val="005435F0"/>
    <w:rsid w:val="005450F4"/>
    <w:rsid w:val="00547A7D"/>
    <w:rsid w:val="00547FAB"/>
    <w:rsid w:val="0055054C"/>
    <w:rsid w:val="005507E8"/>
    <w:rsid w:val="00550AE5"/>
    <w:rsid w:val="0055119F"/>
    <w:rsid w:val="00551A87"/>
    <w:rsid w:val="00555E68"/>
    <w:rsid w:val="0055709B"/>
    <w:rsid w:val="0056017B"/>
    <w:rsid w:val="00560F35"/>
    <w:rsid w:val="005624BC"/>
    <w:rsid w:val="00562B35"/>
    <w:rsid w:val="00562D0F"/>
    <w:rsid w:val="005642C2"/>
    <w:rsid w:val="00565470"/>
    <w:rsid w:val="005676FF"/>
    <w:rsid w:val="00570702"/>
    <w:rsid w:val="005714E1"/>
    <w:rsid w:val="00571FA0"/>
    <w:rsid w:val="00572DF0"/>
    <w:rsid w:val="005743CD"/>
    <w:rsid w:val="00574928"/>
    <w:rsid w:val="00574C52"/>
    <w:rsid w:val="0057617D"/>
    <w:rsid w:val="00577463"/>
    <w:rsid w:val="00577D3C"/>
    <w:rsid w:val="00580E2A"/>
    <w:rsid w:val="005821F2"/>
    <w:rsid w:val="00582BDB"/>
    <w:rsid w:val="00582E10"/>
    <w:rsid w:val="005834A1"/>
    <w:rsid w:val="00583EFF"/>
    <w:rsid w:val="005848DC"/>
    <w:rsid w:val="005859C7"/>
    <w:rsid w:val="0058620F"/>
    <w:rsid w:val="00586868"/>
    <w:rsid w:val="00586A47"/>
    <w:rsid w:val="00590A3F"/>
    <w:rsid w:val="005947D9"/>
    <w:rsid w:val="0059528E"/>
    <w:rsid w:val="00595B14"/>
    <w:rsid w:val="00595F91"/>
    <w:rsid w:val="00597EDF"/>
    <w:rsid w:val="005A00D4"/>
    <w:rsid w:val="005A02A1"/>
    <w:rsid w:val="005A0BD6"/>
    <w:rsid w:val="005A207B"/>
    <w:rsid w:val="005A2FAD"/>
    <w:rsid w:val="005A37C7"/>
    <w:rsid w:val="005A550D"/>
    <w:rsid w:val="005A71F8"/>
    <w:rsid w:val="005B0840"/>
    <w:rsid w:val="005B1DD7"/>
    <w:rsid w:val="005B2189"/>
    <w:rsid w:val="005B3DCD"/>
    <w:rsid w:val="005B485F"/>
    <w:rsid w:val="005B59A6"/>
    <w:rsid w:val="005B60A0"/>
    <w:rsid w:val="005B6868"/>
    <w:rsid w:val="005C1118"/>
    <w:rsid w:val="005C168D"/>
    <w:rsid w:val="005C403E"/>
    <w:rsid w:val="005C4D67"/>
    <w:rsid w:val="005C4DF0"/>
    <w:rsid w:val="005C60B6"/>
    <w:rsid w:val="005D19E6"/>
    <w:rsid w:val="005D1C30"/>
    <w:rsid w:val="005D2D19"/>
    <w:rsid w:val="005D3E15"/>
    <w:rsid w:val="005D4A71"/>
    <w:rsid w:val="005D56B8"/>
    <w:rsid w:val="005D782E"/>
    <w:rsid w:val="005E0CE7"/>
    <w:rsid w:val="005E1240"/>
    <w:rsid w:val="005E1F24"/>
    <w:rsid w:val="005E2335"/>
    <w:rsid w:val="005E2810"/>
    <w:rsid w:val="005E2972"/>
    <w:rsid w:val="005E2DE2"/>
    <w:rsid w:val="005E63E8"/>
    <w:rsid w:val="005E7D3C"/>
    <w:rsid w:val="005F07F7"/>
    <w:rsid w:val="005F0AF9"/>
    <w:rsid w:val="005F4A52"/>
    <w:rsid w:val="005F6C7D"/>
    <w:rsid w:val="005F7E1D"/>
    <w:rsid w:val="00600B44"/>
    <w:rsid w:val="00601F88"/>
    <w:rsid w:val="006020ED"/>
    <w:rsid w:val="0060263B"/>
    <w:rsid w:val="00602A4D"/>
    <w:rsid w:val="00605EA4"/>
    <w:rsid w:val="0060662A"/>
    <w:rsid w:val="0060687B"/>
    <w:rsid w:val="006072BE"/>
    <w:rsid w:val="00611F81"/>
    <w:rsid w:val="006144C8"/>
    <w:rsid w:val="006147EA"/>
    <w:rsid w:val="00621140"/>
    <w:rsid w:val="0062202B"/>
    <w:rsid w:val="00622307"/>
    <w:rsid w:val="0062320D"/>
    <w:rsid w:val="006239FF"/>
    <w:rsid w:val="00625B95"/>
    <w:rsid w:val="00626D12"/>
    <w:rsid w:val="00627009"/>
    <w:rsid w:val="00627118"/>
    <w:rsid w:val="006274D9"/>
    <w:rsid w:val="00627B20"/>
    <w:rsid w:val="0063123E"/>
    <w:rsid w:val="006335EC"/>
    <w:rsid w:val="00633CA2"/>
    <w:rsid w:val="00634C71"/>
    <w:rsid w:val="006354C1"/>
    <w:rsid w:val="00640167"/>
    <w:rsid w:val="006403E7"/>
    <w:rsid w:val="00640475"/>
    <w:rsid w:val="00640EDC"/>
    <w:rsid w:val="00640F1F"/>
    <w:rsid w:val="00642220"/>
    <w:rsid w:val="0064227C"/>
    <w:rsid w:val="00642579"/>
    <w:rsid w:val="00650566"/>
    <w:rsid w:val="006509AD"/>
    <w:rsid w:val="0065186B"/>
    <w:rsid w:val="006521C5"/>
    <w:rsid w:val="00652483"/>
    <w:rsid w:val="006529C7"/>
    <w:rsid w:val="00655220"/>
    <w:rsid w:val="00656873"/>
    <w:rsid w:val="0065710F"/>
    <w:rsid w:val="00657C88"/>
    <w:rsid w:val="00660BDF"/>
    <w:rsid w:val="00661B33"/>
    <w:rsid w:val="006627B1"/>
    <w:rsid w:val="006627F8"/>
    <w:rsid w:val="00662BAE"/>
    <w:rsid w:val="006630C2"/>
    <w:rsid w:val="00664B44"/>
    <w:rsid w:val="00665361"/>
    <w:rsid w:val="00665A4C"/>
    <w:rsid w:val="00665DBD"/>
    <w:rsid w:val="006667D1"/>
    <w:rsid w:val="00667307"/>
    <w:rsid w:val="0066735A"/>
    <w:rsid w:val="00667E75"/>
    <w:rsid w:val="0067164B"/>
    <w:rsid w:val="00671DC0"/>
    <w:rsid w:val="0067229F"/>
    <w:rsid w:val="006739A9"/>
    <w:rsid w:val="00674212"/>
    <w:rsid w:val="00674DCE"/>
    <w:rsid w:val="00675C53"/>
    <w:rsid w:val="006803CD"/>
    <w:rsid w:val="006808AE"/>
    <w:rsid w:val="0068126F"/>
    <w:rsid w:val="00681BEA"/>
    <w:rsid w:val="00682482"/>
    <w:rsid w:val="0068249D"/>
    <w:rsid w:val="0068298B"/>
    <w:rsid w:val="00683128"/>
    <w:rsid w:val="00683421"/>
    <w:rsid w:val="0068369F"/>
    <w:rsid w:val="0068380F"/>
    <w:rsid w:val="006843AF"/>
    <w:rsid w:val="00685143"/>
    <w:rsid w:val="006859FF"/>
    <w:rsid w:val="00685E45"/>
    <w:rsid w:val="00686848"/>
    <w:rsid w:val="00691AC4"/>
    <w:rsid w:val="00692CC4"/>
    <w:rsid w:val="00693293"/>
    <w:rsid w:val="00693F74"/>
    <w:rsid w:val="006944A5"/>
    <w:rsid w:val="0069475E"/>
    <w:rsid w:val="00694A02"/>
    <w:rsid w:val="00694D87"/>
    <w:rsid w:val="00694F8D"/>
    <w:rsid w:val="006955A0"/>
    <w:rsid w:val="00697141"/>
    <w:rsid w:val="00697A3E"/>
    <w:rsid w:val="006A031D"/>
    <w:rsid w:val="006A06ED"/>
    <w:rsid w:val="006A240B"/>
    <w:rsid w:val="006A2A57"/>
    <w:rsid w:val="006A3981"/>
    <w:rsid w:val="006A50E1"/>
    <w:rsid w:val="006B0523"/>
    <w:rsid w:val="006B1669"/>
    <w:rsid w:val="006B1E31"/>
    <w:rsid w:val="006B2E1C"/>
    <w:rsid w:val="006B2EC9"/>
    <w:rsid w:val="006B34B7"/>
    <w:rsid w:val="006B418A"/>
    <w:rsid w:val="006B45DE"/>
    <w:rsid w:val="006B4CF8"/>
    <w:rsid w:val="006B5328"/>
    <w:rsid w:val="006B55BA"/>
    <w:rsid w:val="006B61AB"/>
    <w:rsid w:val="006B759C"/>
    <w:rsid w:val="006B7B8E"/>
    <w:rsid w:val="006C01A6"/>
    <w:rsid w:val="006C125E"/>
    <w:rsid w:val="006C25D5"/>
    <w:rsid w:val="006C37E4"/>
    <w:rsid w:val="006C3B98"/>
    <w:rsid w:val="006C5314"/>
    <w:rsid w:val="006C7C2B"/>
    <w:rsid w:val="006C7DF9"/>
    <w:rsid w:val="006D03FA"/>
    <w:rsid w:val="006D04EA"/>
    <w:rsid w:val="006D09F1"/>
    <w:rsid w:val="006D1BEA"/>
    <w:rsid w:val="006D1D42"/>
    <w:rsid w:val="006D2FB8"/>
    <w:rsid w:val="006D312C"/>
    <w:rsid w:val="006D4FA3"/>
    <w:rsid w:val="006D625D"/>
    <w:rsid w:val="006D7246"/>
    <w:rsid w:val="006E1298"/>
    <w:rsid w:val="006E27E9"/>
    <w:rsid w:val="006E349E"/>
    <w:rsid w:val="006E5C4E"/>
    <w:rsid w:val="006E6875"/>
    <w:rsid w:val="006E6F56"/>
    <w:rsid w:val="006E770D"/>
    <w:rsid w:val="006F1E30"/>
    <w:rsid w:val="006F1F05"/>
    <w:rsid w:val="006F517B"/>
    <w:rsid w:val="006F537A"/>
    <w:rsid w:val="006F7D17"/>
    <w:rsid w:val="007008FB"/>
    <w:rsid w:val="00701576"/>
    <w:rsid w:val="007019A9"/>
    <w:rsid w:val="00701E73"/>
    <w:rsid w:val="00702FD5"/>
    <w:rsid w:val="00705945"/>
    <w:rsid w:val="00707E1C"/>
    <w:rsid w:val="0071255B"/>
    <w:rsid w:val="00713270"/>
    <w:rsid w:val="00713E39"/>
    <w:rsid w:val="00713F84"/>
    <w:rsid w:val="007140A1"/>
    <w:rsid w:val="0071413F"/>
    <w:rsid w:val="00714715"/>
    <w:rsid w:val="007165CD"/>
    <w:rsid w:val="00716955"/>
    <w:rsid w:val="007171C2"/>
    <w:rsid w:val="00720069"/>
    <w:rsid w:val="00720984"/>
    <w:rsid w:val="007210C9"/>
    <w:rsid w:val="007220D0"/>
    <w:rsid w:val="0072443A"/>
    <w:rsid w:val="007245B0"/>
    <w:rsid w:val="00724B13"/>
    <w:rsid w:val="007250CC"/>
    <w:rsid w:val="00727100"/>
    <w:rsid w:val="00727EA0"/>
    <w:rsid w:val="0073257C"/>
    <w:rsid w:val="007342BE"/>
    <w:rsid w:val="007353A7"/>
    <w:rsid w:val="00740768"/>
    <w:rsid w:val="00742D3C"/>
    <w:rsid w:val="00742F8B"/>
    <w:rsid w:val="00743D17"/>
    <w:rsid w:val="0074504C"/>
    <w:rsid w:val="00745156"/>
    <w:rsid w:val="00745A0F"/>
    <w:rsid w:val="00745A35"/>
    <w:rsid w:val="00746526"/>
    <w:rsid w:val="00747262"/>
    <w:rsid w:val="0074781F"/>
    <w:rsid w:val="007500F5"/>
    <w:rsid w:val="007509B4"/>
    <w:rsid w:val="0075130A"/>
    <w:rsid w:val="00751E43"/>
    <w:rsid w:val="00752C93"/>
    <w:rsid w:val="007537D4"/>
    <w:rsid w:val="007554E9"/>
    <w:rsid w:val="00757CA3"/>
    <w:rsid w:val="00761295"/>
    <w:rsid w:val="00761FA1"/>
    <w:rsid w:val="007622B6"/>
    <w:rsid w:val="00764202"/>
    <w:rsid w:val="007668A5"/>
    <w:rsid w:val="00770262"/>
    <w:rsid w:val="00770F16"/>
    <w:rsid w:val="00772F0B"/>
    <w:rsid w:val="007737C9"/>
    <w:rsid w:val="00773DBD"/>
    <w:rsid w:val="00774656"/>
    <w:rsid w:val="00774892"/>
    <w:rsid w:val="00774E88"/>
    <w:rsid w:val="00775029"/>
    <w:rsid w:val="00777149"/>
    <w:rsid w:val="007800F1"/>
    <w:rsid w:val="007813C6"/>
    <w:rsid w:val="00782502"/>
    <w:rsid w:val="00782569"/>
    <w:rsid w:val="007828E7"/>
    <w:rsid w:val="007831C4"/>
    <w:rsid w:val="007832A7"/>
    <w:rsid w:val="00783B7D"/>
    <w:rsid w:val="00783E96"/>
    <w:rsid w:val="0078561C"/>
    <w:rsid w:val="0078698E"/>
    <w:rsid w:val="00790B58"/>
    <w:rsid w:val="00792F05"/>
    <w:rsid w:val="00793334"/>
    <w:rsid w:val="00794590"/>
    <w:rsid w:val="00794795"/>
    <w:rsid w:val="0079664F"/>
    <w:rsid w:val="00796CD8"/>
    <w:rsid w:val="007A0202"/>
    <w:rsid w:val="007A1E15"/>
    <w:rsid w:val="007A2045"/>
    <w:rsid w:val="007A5458"/>
    <w:rsid w:val="007A5568"/>
    <w:rsid w:val="007A5614"/>
    <w:rsid w:val="007A590E"/>
    <w:rsid w:val="007A7376"/>
    <w:rsid w:val="007B047D"/>
    <w:rsid w:val="007B1B00"/>
    <w:rsid w:val="007B2057"/>
    <w:rsid w:val="007B3F54"/>
    <w:rsid w:val="007B4B31"/>
    <w:rsid w:val="007B4CEB"/>
    <w:rsid w:val="007B5F82"/>
    <w:rsid w:val="007B6391"/>
    <w:rsid w:val="007B704B"/>
    <w:rsid w:val="007B72D7"/>
    <w:rsid w:val="007B732F"/>
    <w:rsid w:val="007C01B1"/>
    <w:rsid w:val="007C0E11"/>
    <w:rsid w:val="007C1E4C"/>
    <w:rsid w:val="007C22EB"/>
    <w:rsid w:val="007C2632"/>
    <w:rsid w:val="007C2C4E"/>
    <w:rsid w:val="007C3303"/>
    <w:rsid w:val="007C3555"/>
    <w:rsid w:val="007C3F67"/>
    <w:rsid w:val="007C4476"/>
    <w:rsid w:val="007C48E2"/>
    <w:rsid w:val="007D087A"/>
    <w:rsid w:val="007D1BA2"/>
    <w:rsid w:val="007D22E0"/>
    <w:rsid w:val="007D3ECA"/>
    <w:rsid w:val="007D5867"/>
    <w:rsid w:val="007D742A"/>
    <w:rsid w:val="007D763A"/>
    <w:rsid w:val="007E08C1"/>
    <w:rsid w:val="007E0A42"/>
    <w:rsid w:val="007E0BF4"/>
    <w:rsid w:val="007E27BE"/>
    <w:rsid w:val="007E2F1B"/>
    <w:rsid w:val="007E4060"/>
    <w:rsid w:val="007E4C47"/>
    <w:rsid w:val="007E5A0C"/>
    <w:rsid w:val="007E6C60"/>
    <w:rsid w:val="007E73EB"/>
    <w:rsid w:val="007F02E8"/>
    <w:rsid w:val="007F162C"/>
    <w:rsid w:val="007F17C3"/>
    <w:rsid w:val="007F2BE3"/>
    <w:rsid w:val="007F4182"/>
    <w:rsid w:val="007F456F"/>
    <w:rsid w:val="007F7DB7"/>
    <w:rsid w:val="007F7E02"/>
    <w:rsid w:val="00800777"/>
    <w:rsid w:val="00801AE0"/>
    <w:rsid w:val="00801FDA"/>
    <w:rsid w:val="00802DDB"/>
    <w:rsid w:val="00803755"/>
    <w:rsid w:val="008037FF"/>
    <w:rsid w:val="00813CB0"/>
    <w:rsid w:val="008165A1"/>
    <w:rsid w:val="00817111"/>
    <w:rsid w:val="00820F4C"/>
    <w:rsid w:val="008217C1"/>
    <w:rsid w:val="00821AD5"/>
    <w:rsid w:val="00822063"/>
    <w:rsid w:val="008220B8"/>
    <w:rsid w:val="008221D7"/>
    <w:rsid w:val="0082268A"/>
    <w:rsid w:val="008230E8"/>
    <w:rsid w:val="008245FC"/>
    <w:rsid w:val="00825CD8"/>
    <w:rsid w:val="00825CDB"/>
    <w:rsid w:val="008264D2"/>
    <w:rsid w:val="0082796B"/>
    <w:rsid w:val="00827AF7"/>
    <w:rsid w:val="008313D8"/>
    <w:rsid w:val="00832915"/>
    <w:rsid w:val="008334EE"/>
    <w:rsid w:val="008337D5"/>
    <w:rsid w:val="00834252"/>
    <w:rsid w:val="00834463"/>
    <w:rsid w:val="00834E8F"/>
    <w:rsid w:val="0083647C"/>
    <w:rsid w:val="008368D3"/>
    <w:rsid w:val="00836B40"/>
    <w:rsid w:val="0084380F"/>
    <w:rsid w:val="00843906"/>
    <w:rsid w:val="008440A2"/>
    <w:rsid w:val="00845BDE"/>
    <w:rsid w:val="00845F4F"/>
    <w:rsid w:val="00846577"/>
    <w:rsid w:val="0084734E"/>
    <w:rsid w:val="00847605"/>
    <w:rsid w:val="00847708"/>
    <w:rsid w:val="00850432"/>
    <w:rsid w:val="00851A4B"/>
    <w:rsid w:val="00852888"/>
    <w:rsid w:val="0085301C"/>
    <w:rsid w:val="00853A02"/>
    <w:rsid w:val="0085418C"/>
    <w:rsid w:val="0085607B"/>
    <w:rsid w:val="00856934"/>
    <w:rsid w:val="00856CB0"/>
    <w:rsid w:val="00857365"/>
    <w:rsid w:val="00857551"/>
    <w:rsid w:val="00857FAF"/>
    <w:rsid w:val="00861845"/>
    <w:rsid w:val="00861CEB"/>
    <w:rsid w:val="00863F73"/>
    <w:rsid w:val="00864405"/>
    <w:rsid w:val="0086491B"/>
    <w:rsid w:val="00864E26"/>
    <w:rsid w:val="008652E5"/>
    <w:rsid w:val="008660BC"/>
    <w:rsid w:val="00866241"/>
    <w:rsid w:val="0086694B"/>
    <w:rsid w:val="00870BAD"/>
    <w:rsid w:val="00871107"/>
    <w:rsid w:val="00872A75"/>
    <w:rsid w:val="00874018"/>
    <w:rsid w:val="00874F20"/>
    <w:rsid w:val="00875AF3"/>
    <w:rsid w:val="00875C07"/>
    <w:rsid w:val="00876B4A"/>
    <w:rsid w:val="00877BF9"/>
    <w:rsid w:val="00877F68"/>
    <w:rsid w:val="008809C6"/>
    <w:rsid w:val="00880D27"/>
    <w:rsid w:val="008836FE"/>
    <w:rsid w:val="00885769"/>
    <w:rsid w:val="00885B0A"/>
    <w:rsid w:val="0088794E"/>
    <w:rsid w:val="00891DAC"/>
    <w:rsid w:val="00892D4A"/>
    <w:rsid w:val="0089349F"/>
    <w:rsid w:val="0089360A"/>
    <w:rsid w:val="00894203"/>
    <w:rsid w:val="00895F52"/>
    <w:rsid w:val="0089646F"/>
    <w:rsid w:val="00897AB6"/>
    <w:rsid w:val="008A065A"/>
    <w:rsid w:val="008A1C8B"/>
    <w:rsid w:val="008A20E9"/>
    <w:rsid w:val="008A21E4"/>
    <w:rsid w:val="008A3B44"/>
    <w:rsid w:val="008A3EB4"/>
    <w:rsid w:val="008A5434"/>
    <w:rsid w:val="008AA0BA"/>
    <w:rsid w:val="008B13D8"/>
    <w:rsid w:val="008B2759"/>
    <w:rsid w:val="008B2AF5"/>
    <w:rsid w:val="008B5DA2"/>
    <w:rsid w:val="008B6D6C"/>
    <w:rsid w:val="008B7236"/>
    <w:rsid w:val="008B7A44"/>
    <w:rsid w:val="008B7B0C"/>
    <w:rsid w:val="008B7F4B"/>
    <w:rsid w:val="008C09E8"/>
    <w:rsid w:val="008C4D73"/>
    <w:rsid w:val="008C572C"/>
    <w:rsid w:val="008C6DE1"/>
    <w:rsid w:val="008C7667"/>
    <w:rsid w:val="008C7A80"/>
    <w:rsid w:val="008D024B"/>
    <w:rsid w:val="008D044C"/>
    <w:rsid w:val="008D05B1"/>
    <w:rsid w:val="008D2307"/>
    <w:rsid w:val="008D2483"/>
    <w:rsid w:val="008D24FB"/>
    <w:rsid w:val="008D4785"/>
    <w:rsid w:val="008D6734"/>
    <w:rsid w:val="008E0203"/>
    <w:rsid w:val="008E0E70"/>
    <w:rsid w:val="008E1A75"/>
    <w:rsid w:val="008E2983"/>
    <w:rsid w:val="008E4762"/>
    <w:rsid w:val="008E47F8"/>
    <w:rsid w:val="008E508E"/>
    <w:rsid w:val="008E69BE"/>
    <w:rsid w:val="008F17E1"/>
    <w:rsid w:val="008F410B"/>
    <w:rsid w:val="008F48E5"/>
    <w:rsid w:val="008F498B"/>
    <w:rsid w:val="008F58D7"/>
    <w:rsid w:val="008F635F"/>
    <w:rsid w:val="008F6632"/>
    <w:rsid w:val="008F7AFA"/>
    <w:rsid w:val="008F7C24"/>
    <w:rsid w:val="009023BF"/>
    <w:rsid w:val="009029C6"/>
    <w:rsid w:val="009038D1"/>
    <w:rsid w:val="00903F2F"/>
    <w:rsid w:val="009049DC"/>
    <w:rsid w:val="00905CB8"/>
    <w:rsid w:val="009078C6"/>
    <w:rsid w:val="00907AF0"/>
    <w:rsid w:val="00910144"/>
    <w:rsid w:val="009111CF"/>
    <w:rsid w:val="009125E1"/>
    <w:rsid w:val="00912B0B"/>
    <w:rsid w:val="00912D17"/>
    <w:rsid w:val="00914271"/>
    <w:rsid w:val="0091514B"/>
    <w:rsid w:val="00915C89"/>
    <w:rsid w:val="00916817"/>
    <w:rsid w:val="00916C34"/>
    <w:rsid w:val="009178CC"/>
    <w:rsid w:val="00917DFE"/>
    <w:rsid w:val="00917FE0"/>
    <w:rsid w:val="00921E05"/>
    <w:rsid w:val="009222AE"/>
    <w:rsid w:val="0092352D"/>
    <w:rsid w:val="00923DA4"/>
    <w:rsid w:val="0092424F"/>
    <w:rsid w:val="00924ED5"/>
    <w:rsid w:val="00925C17"/>
    <w:rsid w:val="00926C7C"/>
    <w:rsid w:val="00927330"/>
    <w:rsid w:val="0093015A"/>
    <w:rsid w:val="00930262"/>
    <w:rsid w:val="00930FCB"/>
    <w:rsid w:val="00933B19"/>
    <w:rsid w:val="00935730"/>
    <w:rsid w:val="00935F37"/>
    <w:rsid w:val="009367B2"/>
    <w:rsid w:val="009369FE"/>
    <w:rsid w:val="00936C45"/>
    <w:rsid w:val="00937C50"/>
    <w:rsid w:val="0094093F"/>
    <w:rsid w:val="00941923"/>
    <w:rsid w:val="0094296C"/>
    <w:rsid w:val="00943729"/>
    <w:rsid w:val="00944091"/>
    <w:rsid w:val="00945494"/>
    <w:rsid w:val="009455B4"/>
    <w:rsid w:val="00945F91"/>
    <w:rsid w:val="00946424"/>
    <w:rsid w:val="009504BE"/>
    <w:rsid w:val="00950973"/>
    <w:rsid w:val="009510C1"/>
    <w:rsid w:val="00951EC6"/>
    <w:rsid w:val="00953C8F"/>
    <w:rsid w:val="00954436"/>
    <w:rsid w:val="00954D75"/>
    <w:rsid w:val="0095586D"/>
    <w:rsid w:val="00956CCE"/>
    <w:rsid w:val="009571BA"/>
    <w:rsid w:val="00957913"/>
    <w:rsid w:val="00957B6E"/>
    <w:rsid w:val="00961D49"/>
    <w:rsid w:val="0096228F"/>
    <w:rsid w:val="00963F19"/>
    <w:rsid w:val="00964B67"/>
    <w:rsid w:val="009652F1"/>
    <w:rsid w:val="00965455"/>
    <w:rsid w:val="0096688B"/>
    <w:rsid w:val="00967646"/>
    <w:rsid w:val="009705D8"/>
    <w:rsid w:val="00970CB0"/>
    <w:rsid w:val="00970DA2"/>
    <w:rsid w:val="00971642"/>
    <w:rsid w:val="00971C38"/>
    <w:rsid w:val="0097247D"/>
    <w:rsid w:val="009743FC"/>
    <w:rsid w:val="00975C3F"/>
    <w:rsid w:val="00977F85"/>
    <w:rsid w:val="00980C02"/>
    <w:rsid w:val="00983237"/>
    <w:rsid w:val="00983D82"/>
    <w:rsid w:val="009847D6"/>
    <w:rsid w:val="0098520E"/>
    <w:rsid w:val="00986555"/>
    <w:rsid w:val="0098673F"/>
    <w:rsid w:val="009870CE"/>
    <w:rsid w:val="0098780E"/>
    <w:rsid w:val="009904B3"/>
    <w:rsid w:val="009927FC"/>
    <w:rsid w:val="00992ECC"/>
    <w:rsid w:val="009938B7"/>
    <w:rsid w:val="00994AE9"/>
    <w:rsid w:val="00995CB1"/>
    <w:rsid w:val="00995D48"/>
    <w:rsid w:val="00995FB1"/>
    <w:rsid w:val="0099708B"/>
    <w:rsid w:val="0099760C"/>
    <w:rsid w:val="009A0173"/>
    <w:rsid w:val="009A130A"/>
    <w:rsid w:val="009A1D66"/>
    <w:rsid w:val="009A3135"/>
    <w:rsid w:val="009A3A52"/>
    <w:rsid w:val="009A4916"/>
    <w:rsid w:val="009A4B60"/>
    <w:rsid w:val="009A6E2F"/>
    <w:rsid w:val="009A7293"/>
    <w:rsid w:val="009B1F6F"/>
    <w:rsid w:val="009B3D45"/>
    <w:rsid w:val="009B5CCB"/>
    <w:rsid w:val="009B6362"/>
    <w:rsid w:val="009B6842"/>
    <w:rsid w:val="009B7471"/>
    <w:rsid w:val="009B7834"/>
    <w:rsid w:val="009C04C1"/>
    <w:rsid w:val="009C061B"/>
    <w:rsid w:val="009C08D0"/>
    <w:rsid w:val="009C0D33"/>
    <w:rsid w:val="009C113A"/>
    <w:rsid w:val="009C1BF8"/>
    <w:rsid w:val="009C303B"/>
    <w:rsid w:val="009C3625"/>
    <w:rsid w:val="009C497B"/>
    <w:rsid w:val="009C5326"/>
    <w:rsid w:val="009C5CC8"/>
    <w:rsid w:val="009C6465"/>
    <w:rsid w:val="009C76CE"/>
    <w:rsid w:val="009C7DEF"/>
    <w:rsid w:val="009D021C"/>
    <w:rsid w:val="009D05D6"/>
    <w:rsid w:val="009D1D03"/>
    <w:rsid w:val="009D36F3"/>
    <w:rsid w:val="009D37CC"/>
    <w:rsid w:val="009D4B4D"/>
    <w:rsid w:val="009D5572"/>
    <w:rsid w:val="009D6E70"/>
    <w:rsid w:val="009D79DA"/>
    <w:rsid w:val="009E0322"/>
    <w:rsid w:val="009E17A2"/>
    <w:rsid w:val="009E291E"/>
    <w:rsid w:val="009E2D15"/>
    <w:rsid w:val="009E30F1"/>
    <w:rsid w:val="009E31E5"/>
    <w:rsid w:val="009E39D9"/>
    <w:rsid w:val="009E5C55"/>
    <w:rsid w:val="009E659C"/>
    <w:rsid w:val="009E6BFE"/>
    <w:rsid w:val="009F0782"/>
    <w:rsid w:val="009F0BAC"/>
    <w:rsid w:val="009F139C"/>
    <w:rsid w:val="009F18BA"/>
    <w:rsid w:val="009F1EA3"/>
    <w:rsid w:val="009F275E"/>
    <w:rsid w:val="009F30D1"/>
    <w:rsid w:val="009F33E7"/>
    <w:rsid w:val="009F3FDF"/>
    <w:rsid w:val="009F467C"/>
    <w:rsid w:val="009F5CA9"/>
    <w:rsid w:val="009F5FA8"/>
    <w:rsid w:val="009F60FD"/>
    <w:rsid w:val="009F6D11"/>
    <w:rsid w:val="009F6DB3"/>
    <w:rsid w:val="00A01B38"/>
    <w:rsid w:val="00A02A23"/>
    <w:rsid w:val="00A02AC6"/>
    <w:rsid w:val="00A032DB"/>
    <w:rsid w:val="00A04CB5"/>
    <w:rsid w:val="00A05A73"/>
    <w:rsid w:val="00A06E2B"/>
    <w:rsid w:val="00A11FBE"/>
    <w:rsid w:val="00A12596"/>
    <w:rsid w:val="00A126D0"/>
    <w:rsid w:val="00A12EF5"/>
    <w:rsid w:val="00A14A16"/>
    <w:rsid w:val="00A14B95"/>
    <w:rsid w:val="00A153B8"/>
    <w:rsid w:val="00A1649F"/>
    <w:rsid w:val="00A16B51"/>
    <w:rsid w:val="00A20773"/>
    <w:rsid w:val="00A21452"/>
    <w:rsid w:val="00A21F5C"/>
    <w:rsid w:val="00A21FE8"/>
    <w:rsid w:val="00A225F4"/>
    <w:rsid w:val="00A2388C"/>
    <w:rsid w:val="00A24C26"/>
    <w:rsid w:val="00A254F6"/>
    <w:rsid w:val="00A25DF4"/>
    <w:rsid w:val="00A26BA2"/>
    <w:rsid w:val="00A30D4C"/>
    <w:rsid w:val="00A30EDC"/>
    <w:rsid w:val="00A31CF1"/>
    <w:rsid w:val="00A322FC"/>
    <w:rsid w:val="00A33C7E"/>
    <w:rsid w:val="00A34A0A"/>
    <w:rsid w:val="00A35F55"/>
    <w:rsid w:val="00A406BC"/>
    <w:rsid w:val="00A41C3C"/>
    <w:rsid w:val="00A422A0"/>
    <w:rsid w:val="00A4239F"/>
    <w:rsid w:val="00A42552"/>
    <w:rsid w:val="00A430E9"/>
    <w:rsid w:val="00A43443"/>
    <w:rsid w:val="00A44830"/>
    <w:rsid w:val="00A44CC7"/>
    <w:rsid w:val="00A4549B"/>
    <w:rsid w:val="00A45D9C"/>
    <w:rsid w:val="00A46513"/>
    <w:rsid w:val="00A46781"/>
    <w:rsid w:val="00A47054"/>
    <w:rsid w:val="00A47114"/>
    <w:rsid w:val="00A473FA"/>
    <w:rsid w:val="00A507D5"/>
    <w:rsid w:val="00A50F50"/>
    <w:rsid w:val="00A512FE"/>
    <w:rsid w:val="00A52E14"/>
    <w:rsid w:val="00A5303E"/>
    <w:rsid w:val="00A53BA0"/>
    <w:rsid w:val="00A5432E"/>
    <w:rsid w:val="00A5591E"/>
    <w:rsid w:val="00A5643B"/>
    <w:rsid w:val="00A56C0B"/>
    <w:rsid w:val="00A6058D"/>
    <w:rsid w:val="00A608B5"/>
    <w:rsid w:val="00A60FF5"/>
    <w:rsid w:val="00A63C1E"/>
    <w:rsid w:val="00A64688"/>
    <w:rsid w:val="00A65F02"/>
    <w:rsid w:val="00A665EC"/>
    <w:rsid w:val="00A6685E"/>
    <w:rsid w:val="00A66F20"/>
    <w:rsid w:val="00A7063A"/>
    <w:rsid w:val="00A711EC"/>
    <w:rsid w:val="00A73354"/>
    <w:rsid w:val="00A7361E"/>
    <w:rsid w:val="00A745FB"/>
    <w:rsid w:val="00A769BB"/>
    <w:rsid w:val="00A7785B"/>
    <w:rsid w:val="00A7799A"/>
    <w:rsid w:val="00A85AE4"/>
    <w:rsid w:val="00A86F74"/>
    <w:rsid w:val="00A87437"/>
    <w:rsid w:val="00A905CD"/>
    <w:rsid w:val="00A90F3A"/>
    <w:rsid w:val="00A91735"/>
    <w:rsid w:val="00A9194D"/>
    <w:rsid w:val="00A93B92"/>
    <w:rsid w:val="00A94292"/>
    <w:rsid w:val="00A95844"/>
    <w:rsid w:val="00A95F2C"/>
    <w:rsid w:val="00A97323"/>
    <w:rsid w:val="00A97C24"/>
    <w:rsid w:val="00A97DA2"/>
    <w:rsid w:val="00AA08D2"/>
    <w:rsid w:val="00AA0B99"/>
    <w:rsid w:val="00AA1DD3"/>
    <w:rsid w:val="00AA2866"/>
    <w:rsid w:val="00AA28EC"/>
    <w:rsid w:val="00AA2D7B"/>
    <w:rsid w:val="00AA6460"/>
    <w:rsid w:val="00AA7356"/>
    <w:rsid w:val="00AB0B9C"/>
    <w:rsid w:val="00AB158E"/>
    <w:rsid w:val="00AB173D"/>
    <w:rsid w:val="00AB1D7B"/>
    <w:rsid w:val="00AB31BC"/>
    <w:rsid w:val="00AB347A"/>
    <w:rsid w:val="00AB3681"/>
    <w:rsid w:val="00AB3689"/>
    <w:rsid w:val="00AB3B39"/>
    <w:rsid w:val="00AB4885"/>
    <w:rsid w:val="00AB5417"/>
    <w:rsid w:val="00AB5555"/>
    <w:rsid w:val="00AB5E02"/>
    <w:rsid w:val="00AB6BAA"/>
    <w:rsid w:val="00AB7CA8"/>
    <w:rsid w:val="00AC1540"/>
    <w:rsid w:val="00AC1590"/>
    <w:rsid w:val="00AC1EB9"/>
    <w:rsid w:val="00AC2D57"/>
    <w:rsid w:val="00AC32CA"/>
    <w:rsid w:val="00AC36DE"/>
    <w:rsid w:val="00AC6AE4"/>
    <w:rsid w:val="00AD1738"/>
    <w:rsid w:val="00AD1E88"/>
    <w:rsid w:val="00AD2236"/>
    <w:rsid w:val="00AD5ACA"/>
    <w:rsid w:val="00AD6810"/>
    <w:rsid w:val="00AD700A"/>
    <w:rsid w:val="00AD767E"/>
    <w:rsid w:val="00AE127C"/>
    <w:rsid w:val="00AE24C8"/>
    <w:rsid w:val="00AE4624"/>
    <w:rsid w:val="00AE5B03"/>
    <w:rsid w:val="00AF5251"/>
    <w:rsid w:val="00AF5A57"/>
    <w:rsid w:val="00AF69D2"/>
    <w:rsid w:val="00AF722A"/>
    <w:rsid w:val="00AF7819"/>
    <w:rsid w:val="00B00D4E"/>
    <w:rsid w:val="00B01CCA"/>
    <w:rsid w:val="00B03BC3"/>
    <w:rsid w:val="00B043D7"/>
    <w:rsid w:val="00B05699"/>
    <w:rsid w:val="00B064FC"/>
    <w:rsid w:val="00B06D5A"/>
    <w:rsid w:val="00B077E1"/>
    <w:rsid w:val="00B10365"/>
    <w:rsid w:val="00B11BCF"/>
    <w:rsid w:val="00B12615"/>
    <w:rsid w:val="00B12917"/>
    <w:rsid w:val="00B13955"/>
    <w:rsid w:val="00B168DD"/>
    <w:rsid w:val="00B17E26"/>
    <w:rsid w:val="00B21ED1"/>
    <w:rsid w:val="00B225FE"/>
    <w:rsid w:val="00B22710"/>
    <w:rsid w:val="00B22B1E"/>
    <w:rsid w:val="00B25912"/>
    <w:rsid w:val="00B27529"/>
    <w:rsid w:val="00B3070D"/>
    <w:rsid w:val="00B32DEF"/>
    <w:rsid w:val="00B339A5"/>
    <w:rsid w:val="00B341F6"/>
    <w:rsid w:val="00B36C88"/>
    <w:rsid w:val="00B37B38"/>
    <w:rsid w:val="00B37C4C"/>
    <w:rsid w:val="00B41368"/>
    <w:rsid w:val="00B4367E"/>
    <w:rsid w:val="00B44112"/>
    <w:rsid w:val="00B455F9"/>
    <w:rsid w:val="00B4790F"/>
    <w:rsid w:val="00B51056"/>
    <w:rsid w:val="00B523D3"/>
    <w:rsid w:val="00B545CF"/>
    <w:rsid w:val="00B54B6A"/>
    <w:rsid w:val="00B54C2D"/>
    <w:rsid w:val="00B6058B"/>
    <w:rsid w:val="00B60896"/>
    <w:rsid w:val="00B609E0"/>
    <w:rsid w:val="00B61315"/>
    <w:rsid w:val="00B61651"/>
    <w:rsid w:val="00B6169E"/>
    <w:rsid w:val="00B660EB"/>
    <w:rsid w:val="00B66D08"/>
    <w:rsid w:val="00B72521"/>
    <w:rsid w:val="00B74B35"/>
    <w:rsid w:val="00B751D6"/>
    <w:rsid w:val="00B75232"/>
    <w:rsid w:val="00B7591A"/>
    <w:rsid w:val="00B7602A"/>
    <w:rsid w:val="00B76A1B"/>
    <w:rsid w:val="00B8303D"/>
    <w:rsid w:val="00B8311A"/>
    <w:rsid w:val="00B83338"/>
    <w:rsid w:val="00B84116"/>
    <w:rsid w:val="00B84B78"/>
    <w:rsid w:val="00B85829"/>
    <w:rsid w:val="00B85C7D"/>
    <w:rsid w:val="00B86429"/>
    <w:rsid w:val="00B871C7"/>
    <w:rsid w:val="00B90AE5"/>
    <w:rsid w:val="00B90EC0"/>
    <w:rsid w:val="00B9258D"/>
    <w:rsid w:val="00B92D5C"/>
    <w:rsid w:val="00B942DD"/>
    <w:rsid w:val="00B9444A"/>
    <w:rsid w:val="00B94A8F"/>
    <w:rsid w:val="00BA0130"/>
    <w:rsid w:val="00BA472B"/>
    <w:rsid w:val="00BA676C"/>
    <w:rsid w:val="00BA712D"/>
    <w:rsid w:val="00BA7475"/>
    <w:rsid w:val="00BA78BD"/>
    <w:rsid w:val="00BB100E"/>
    <w:rsid w:val="00BB1E28"/>
    <w:rsid w:val="00BB3116"/>
    <w:rsid w:val="00BB4FC7"/>
    <w:rsid w:val="00BB5C8D"/>
    <w:rsid w:val="00BB691F"/>
    <w:rsid w:val="00BB7BE6"/>
    <w:rsid w:val="00BC2F10"/>
    <w:rsid w:val="00BC3D8B"/>
    <w:rsid w:val="00BC5806"/>
    <w:rsid w:val="00BC7347"/>
    <w:rsid w:val="00BD37B9"/>
    <w:rsid w:val="00BD6081"/>
    <w:rsid w:val="00BD65E5"/>
    <w:rsid w:val="00BD6B69"/>
    <w:rsid w:val="00BD6FD6"/>
    <w:rsid w:val="00BD7917"/>
    <w:rsid w:val="00BE027B"/>
    <w:rsid w:val="00BE0F1E"/>
    <w:rsid w:val="00BE1CC1"/>
    <w:rsid w:val="00BE2010"/>
    <w:rsid w:val="00BE4056"/>
    <w:rsid w:val="00BE4F3C"/>
    <w:rsid w:val="00BE5050"/>
    <w:rsid w:val="00BE6C10"/>
    <w:rsid w:val="00BE738B"/>
    <w:rsid w:val="00BF1902"/>
    <w:rsid w:val="00BF19B7"/>
    <w:rsid w:val="00BF2062"/>
    <w:rsid w:val="00BF3B53"/>
    <w:rsid w:val="00BF4A02"/>
    <w:rsid w:val="00BF4B4A"/>
    <w:rsid w:val="00BF4D80"/>
    <w:rsid w:val="00BF666C"/>
    <w:rsid w:val="00C004C9"/>
    <w:rsid w:val="00C02090"/>
    <w:rsid w:val="00C02E56"/>
    <w:rsid w:val="00C03F9C"/>
    <w:rsid w:val="00C054E9"/>
    <w:rsid w:val="00C05800"/>
    <w:rsid w:val="00C06DB7"/>
    <w:rsid w:val="00C108F8"/>
    <w:rsid w:val="00C10F2B"/>
    <w:rsid w:val="00C113ED"/>
    <w:rsid w:val="00C11E47"/>
    <w:rsid w:val="00C1211B"/>
    <w:rsid w:val="00C13C73"/>
    <w:rsid w:val="00C15635"/>
    <w:rsid w:val="00C213D2"/>
    <w:rsid w:val="00C2152B"/>
    <w:rsid w:val="00C220CA"/>
    <w:rsid w:val="00C22157"/>
    <w:rsid w:val="00C239E5"/>
    <w:rsid w:val="00C24080"/>
    <w:rsid w:val="00C2419B"/>
    <w:rsid w:val="00C2430C"/>
    <w:rsid w:val="00C2493D"/>
    <w:rsid w:val="00C24BED"/>
    <w:rsid w:val="00C27837"/>
    <w:rsid w:val="00C31706"/>
    <w:rsid w:val="00C32950"/>
    <w:rsid w:val="00C3320A"/>
    <w:rsid w:val="00C332EC"/>
    <w:rsid w:val="00C33468"/>
    <w:rsid w:val="00C33D02"/>
    <w:rsid w:val="00C34332"/>
    <w:rsid w:val="00C345BB"/>
    <w:rsid w:val="00C373E2"/>
    <w:rsid w:val="00C378FF"/>
    <w:rsid w:val="00C419E9"/>
    <w:rsid w:val="00C42578"/>
    <w:rsid w:val="00C446C4"/>
    <w:rsid w:val="00C45B4C"/>
    <w:rsid w:val="00C47171"/>
    <w:rsid w:val="00C4731B"/>
    <w:rsid w:val="00C47F19"/>
    <w:rsid w:val="00C50F46"/>
    <w:rsid w:val="00C5103F"/>
    <w:rsid w:val="00C5224C"/>
    <w:rsid w:val="00C540F3"/>
    <w:rsid w:val="00C542C2"/>
    <w:rsid w:val="00C54745"/>
    <w:rsid w:val="00C54767"/>
    <w:rsid w:val="00C54961"/>
    <w:rsid w:val="00C55E44"/>
    <w:rsid w:val="00C56D60"/>
    <w:rsid w:val="00C6250B"/>
    <w:rsid w:val="00C62827"/>
    <w:rsid w:val="00C62A15"/>
    <w:rsid w:val="00C633D3"/>
    <w:rsid w:val="00C66493"/>
    <w:rsid w:val="00C70335"/>
    <w:rsid w:val="00C7087A"/>
    <w:rsid w:val="00C7141F"/>
    <w:rsid w:val="00C71B38"/>
    <w:rsid w:val="00C72D1A"/>
    <w:rsid w:val="00C7310F"/>
    <w:rsid w:val="00C739F0"/>
    <w:rsid w:val="00C76E27"/>
    <w:rsid w:val="00C77B2C"/>
    <w:rsid w:val="00C80FF9"/>
    <w:rsid w:val="00C81645"/>
    <w:rsid w:val="00C819D5"/>
    <w:rsid w:val="00C8296B"/>
    <w:rsid w:val="00C83A5E"/>
    <w:rsid w:val="00C85BD4"/>
    <w:rsid w:val="00C86C14"/>
    <w:rsid w:val="00C86C58"/>
    <w:rsid w:val="00C87B83"/>
    <w:rsid w:val="00C90847"/>
    <w:rsid w:val="00C92997"/>
    <w:rsid w:val="00C947D9"/>
    <w:rsid w:val="00C94F1D"/>
    <w:rsid w:val="00C95777"/>
    <w:rsid w:val="00C95B17"/>
    <w:rsid w:val="00C9662C"/>
    <w:rsid w:val="00C97608"/>
    <w:rsid w:val="00CA0131"/>
    <w:rsid w:val="00CA1135"/>
    <w:rsid w:val="00CA14F7"/>
    <w:rsid w:val="00CA26FA"/>
    <w:rsid w:val="00CA2B95"/>
    <w:rsid w:val="00CA7683"/>
    <w:rsid w:val="00CB001C"/>
    <w:rsid w:val="00CB0415"/>
    <w:rsid w:val="00CB048B"/>
    <w:rsid w:val="00CB064C"/>
    <w:rsid w:val="00CB0809"/>
    <w:rsid w:val="00CB0954"/>
    <w:rsid w:val="00CB17D3"/>
    <w:rsid w:val="00CB3653"/>
    <w:rsid w:val="00CB36DF"/>
    <w:rsid w:val="00CB39BF"/>
    <w:rsid w:val="00CB4E4C"/>
    <w:rsid w:val="00CC0DB4"/>
    <w:rsid w:val="00CC1117"/>
    <w:rsid w:val="00CC2590"/>
    <w:rsid w:val="00CC2D38"/>
    <w:rsid w:val="00CC32D4"/>
    <w:rsid w:val="00CD1313"/>
    <w:rsid w:val="00CD1C13"/>
    <w:rsid w:val="00CD27BB"/>
    <w:rsid w:val="00CD3161"/>
    <w:rsid w:val="00CD3C6F"/>
    <w:rsid w:val="00CD4E79"/>
    <w:rsid w:val="00CD67EB"/>
    <w:rsid w:val="00CD7F32"/>
    <w:rsid w:val="00CE1CDC"/>
    <w:rsid w:val="00CE1E0C"/>
    <w:rsid w:val="00CE351A"/>
    <w:rsid w:val="00CE3E6C"/>
    <w:rsid w:val="00CE4C96"/>
    <w:rsid w:val="00CE6019"/>
    <w:rsid w:val="00CE6497"/>
    <w:rsid w:val="00CE6851"/>
    <w:rsid w:val="00CF0EB6"/>
    <w:rsid w:val="00CF1302"/>
    <w:rsid w:val="00CF1A3D"/>
    <w:rsid w:val="00CF3635"/>
    <w:rsid w:val="00CF4987"/>
    <w:rsid w:val="00CF4C0B"/>
    <w:rsid w:val="00CF534B"/>
    <w:rsid w:val="00CF66A4"/>
    <w:rsid w:val="00D014D7"/>
    <w:rsid w:val="00D01C44"/>
    <w:rsid w:val="00D035B7"/>
    <w:rsid w:val="00D06AB5"/>
    <w:rsid w:val="00D0C317"/>
    <w:rsid w:val="00D1034A"/>
    <w:rsid w:val="00D11A8F"/>
    <w:rsid w:val="00D1266C"/>
    <w:rsid w:val="00D12ABC"/>
    <w:rsid w:val="00D1450B"/>
    <w:rsid w:val="00D1466B"/>
    <w:rsid w:val="00D14BBA"/>
    <w:rsid w:val="00D14CA5"/>
    <w:rsid w:val="00D14F27"/>
    <w:rsid w:val="00D17D53"/>
    <w:rsid w:val="00D17DA1"/>
    <w:rsid w:val="00D20AD3"/>
    <w:rsid w:val="00D22140"/>
    <w:rsid w:val="00D226B6"/>
    <w:rsid w:val="00D2298D"/>
    <w:rsid w:val="00D22A34"/>
    <w:rsid w:val="00D23A1A"/>
    <w:rsid w:val="00D24D97"/>
    <w:rsid w:val="00D25B14"/>
    <w:rsid w:val="00D266B1"/>
    <w:rsid w:val="00D270AA"/>
    <w:rsid w:val="00D27412"/>
    <w:rsid w:val="00D27420"/>
    <w:rsid w:val="00D27F95"/>
    <w:rsid w:val="00D314F3"/>
    <w:rsid w:val="00D316A9"/>
    <w:rsid w:val="00D31BF2"/>
    <w:rsid w:val="00D31ED1"/>
    <w:rsid w:val="00D325F1"/>
    <w:rsid w:val="00D32FC7"/>
    <w:rsid w:val="00D351AF"/>
    <w:rsid w:val="00D36273"/>
    <w:rsid w:val="00D36722"/>
    <w:rsid w:val="00D401F9"/>
    <w:rsid w:val="00D40736"/>
    <w:rsid w:val="00D40807"/>
    <w:rsid w:val="00D40C8F"/>
    <w:rsid w:val="00D428F4"/>
    <w:rsid w:val="00D44995"/>
    <w:rsid w:val="00D45513"/>
    <w:rsid w:val="00D46AE7"/>
    <w:rsid w:val="00D47434"/>
    <w:rsid w:val="00D509D4"/>
    <w:rsid w:val="00D50BF9"/>
    <w:rsid w:val="00D50D17"/>
    <w:rsid w:val="00D51F88"/>
    <w:rsid w:val="00D5222E"/>
    <w:rsid w:val="00D528FB"/>
    <w:rsid w:val="00D53384"/>
    <w:rsid w:val="00D568B1"/>
    <w:rsid w:val="00D56ACB"/>
    <w:rsid w:val="00D602A4"/>
    <w:rsid w:val="00D61E60"/>
    <w:rsid w:val="00D62098"/>
    <w:rsid w:val="00D62879"/>
    <w:rsid w:val="00D62A30"/>
    <w:rsid w:val="00D62C2E"/>
    <w:rsid w:val="00D64DB1"/>
    <w:rsid w:val="00D67270"/>
    <w:rsid w:val="00D67909"/>
    <w:rsid w:val="00D67967"/>
    <w:rsid w:val="00D70B3F"/>
    <w:rsid w:val="00D727A0"/>
    <w:rsid w:val="00D72D81"/>
    <w:rsid w:val="00D73420"/>
    <w:rsid w:val="00D736C3"/>
    <w:rsid w:val="00D73B7B"/>
    <w:rsid w:val="00D749C1"/>
    <w:rsid w:val="00D7508C"/>
    <w:rsid w:val="00D7792B"/>
    <w:rsid w:val="00D779C5"/>
    <w:rsid w:val="00D81846"/>
    <w:rsid w:val="00D81955"/>
    <w:rsid w:val="00D81C24"/>
    <w:rsid w:val="00D82A19"/>
    <w:rsid w:val="00D82DA3"/>
    <w:rsid w:val="00D84FFC"/>
    <w:rsid w:val="00D86D26"/>
    <w:rsid w:val="00D87E5E"/>
    <w:rsid w:val="00D911D0"/>
    <w:rsid w:val="00D91353"/>
    <w:rsid w:val="00D959E7"/>
    <w:rsid w:val="00D95EF4"/>
    <w:rsid w:val="00D967FA"/>
    <w:rsid w:val="00D96B6E"/>
    <w:rsid w:val="00D96C3F"/>
    <w:rsid w:val="00DA0378"/>
    <w:rsid w:val="00DA0ADD"/>
    <w:rsid w:val="00DA0E07"/>
    <w:rsid w:val="00DA117E"/>
    <w:rsid w:val="00DA195D"/>
    <w:rsid w:val="00DA29D4"/>
    <w:rsid w:val="00DA3E5F"/>
    <w:rsid w:val="00DA3EE6"/>
    <w:rsid w:val="00DA4597"/>
    <w:rsid w:val="00DA46F6"/>
    <w:rsid w:val="00DA6017"/>
    <w:rsid w:val="00DA6AB7"/>
    <w:rsid w:val="00DA6EAE"/>
    <w:rsid w:val="00DA78D7"/>
    <w:rsid w:val="00DA7F2A"/>
    <w:rsid w:val="00DB07D2"/>
    <w:rsid w:val="00DB16B5"/>
    <w:rsid w:val="00DB1D39"/>
    <w:rsid w:val="00DB1F48"/>
    <w:rsid w:val="00DB2141"/>
    <w:rsid w:val="00DB30BB"/>
    <w:rsid w:val="00DB39E6"/>
    <w:rsid w:val="00DB4774"/>
    <w:rsid w:val="00DB4E05"/>
    <w:rsid w:val="00DB5B77"/>
    <w:rsid w:val="00DB5CED"/>
    <w:rsid w:val="00DB60D8"/>
    <w:rsid w:val="00DB6DA4"/>
    <w:rsid w:val="00DB70FC"/>
    <w:rsid w:val="00DB789C"/>
    <w:rsid w:val="00DC092A"/>
    <w:rsid w:val="00DC1809"/>
    <w:rsid w:val="00DC1BA5"/>
    <w:rsid w:val="00DC27E6"/>
    <w:rsid w:val="00DC3264"/>
    <w:rsid w:val="00DC4F6A"/>
    <w:rsid w:val="00DC5862"/>
    <w:rsid w:val="00DC5C23"/>
    <w:rsid w:val="00DC6E0C"/>
    <w:rsid w:val="00DC6E45"/>
    <w:rsid w:val="00DC7925"/>
    <w:rsid w:val="00DD1C7F"/>
    <w:rsid w:val="00DD3032"/>
    <w:rsid w:val="00DD467B"/>
    <w:rsid w:val="00DD48F1"/>
    <w:rsid w:val="00DD5338"/>
    <w:rsid w:val="00DD75F6"/>
    <w:rsid w:val="00DE05C4"/>
    <w:rsid w:val="00DE1543"/>
    <w:rsid w:val="00DE1E16"/>
    <w:rsid w:val="00DE2513"/>
    <w:rsid w:val="00DE4A30"/>
    <w:rsid w:val="00DE5B7E"/>
    <w:rsid w:val="00DE5BB3"/>
    <w:rsid w:val="00DE5DB3"/>
    <w:rsid w:val="00DE6921"/>
    <w:rsid w:val="00DE69F2"/>
    <w:rsid w:val="00DE7212"/>
    <w:rsid w:val="00DF18F4"/>
    <w:rsid w:val="00DF1A94"/>
    <w:rsid w:val="00DF23EA"/>
    <w:rsid w:val="00DF46EB"/>
    <w:rsid w:val="00DF58B5"/>
    <w:rsid w:val="00DF6EBE"/>
    <w:rsid w:val="00DF721F"/>
    <w:rsid w:val="00DF7643"/>
    <w:rsid w:val="00E00264"/>
    <w:rsid w:val="00E009C7"/>
    <w:rsid w:val="00E02093"/>
    <w:rsid w:val="00E03620"/>
    <w:rsid w:val="00E04682"/>
    <w:rsid w:val="00E060AB"/>
    <w:rsid w:val="00E067D8"/>
    <w:rsid w:val="00E06D4E"/>
    <w:rsid w:val="00E0776B"/>
    <w:rsid w:val="00E07A7B"/>
    <w:rsid w:val="00E07EED"/>
    <w:rsid w:val="00E101CB"/>
    <w:rsid w:val="00E1154F"/>
    <w:rsid w:val="00E14078"/>
    <w:rsid w:val="00E148F8"/>
    <w:rsid w:val="00E14F32"/>
    <w:rsid w:val="00E15606"/>
    <w:rsid w:val="00E16CA1"/>
    <w:rsid w:val="00E16D15"/>
    <w:rsid w:val="00E172FA"/>
    <w:rsid w:val="00E1780B"/>
    <w:rsid w:val="00E2087D"/>
    <w:rsid w:val="00E21583"/>
    <w:rsid w:val="00E23843"/>
    <w:rsid w:val="00E24A75"/>
    <w:rsid w:val="00E24AB5"/>
    <w:rsid w:val="00E279F7"/>
    <w:rsid w:val="00E30786"/>
    <w:rsid w:val="00E30AE4"/>
    <w:rsid w:val="00E338F5"/>
    <w:rsid w:val="00E33A44"/>
    <w:rsid w:val="00E33EE1"/>
    <w:rsid w:val="00E35613"/>
    <w:rsid w:val="00E35D10"/>
    <w:rsid w:val="00E36C51"/>
    <w:rsid w:val="00E37AC3"/>
    <w:rsid w:val="00E40442"/>
    <w:rsid w:val="00E4067E"/>
    <w:rsid w:val="00E416C7"/>
    <w:rsid w:val="00E42C7A"/>
    <w:rsid w:val="00E43440"/>
    <w:rsid w:val="00E43659"/>
    <w:rsid w:val="00E4367A"/>
    <w:rsid w:val="00E456CE"/>
    <w:rsid w:val="00E458E3"/>
    <w:rsid w:val="00E4660E"/>
    <w:rsid w:val="00E5021F"/>
    <w:rsid w:val="00E5532C"/>
    <w:rsid w:val="00E557F1"/>
    <w:rsid w:val="00E559FA"/>
    <w:rsid w:val="00E56C4D"/>
    <w:rsid w:val="00E570DB"/>
    <w:rsid w:val="00E61EA0"/>
    <w:rsid w:val="00E627C6"/>
    <w:rsid w:val="00E642F8"/>
    <w:rsid w:val="00E6481D"/>
    <w:rsid w:val="00E64934"/>
    <w:rsid w:val="00E670B1"/>
    <w:rsid w:val="00E6784D"/>
    <w:rsid w:val="00E7206A"/>
    <w:rsid w:val="00E725D8"/>
    <w:rsid w:val="00E74912"/>
    <w:rsid w:val="00E76812"/>
    <w:rsid w:val="00E810D6"/>
    <w:rsid w:val="00E8420E"/>
    <w:rsid w:val="00E843CC"/>
    <w:rsid w:val="00E85510"/>
    <w:rsid w:val="00E86B59"/>
    <w:rsid w:val="00E86CCE"/>
    <w:rsid w:val="00E87D50"/>
    <w:rsid w:val="00E908AE"/>
    <w:rsid w:val="00E90B1A"/>
    <w:rsid w:val="00E90E9B"/>
    <w:rsid w:val="00E9195E"/>
    <w:rsid w:val="00E925F2"/>
    <w:rsid w:val="00E93429"/>
    <w:rsid w:val="00E951D3"/>
    <w:rsid w:val="00E97F0D"/>
    <w:rsid w:val="00EA2002"/>
    <w:rsid w:val="00EA24D1"/>
    <w:rsid w:val="00EA2752"/>
    <w:rsid w:val="00EA3F1B"/>
    <w:rsid w:val="00EA4268"/>
    <w:rsid w:val="00EA46B4"/>
    <w:rsid w:val="00EA4764"/>
    <w:rsid w:val="00EA5B84"/>
    <w:rsid w:val="00EB086F"/>
    <w:rsid w:val="00EB1669"/>
    <w:rsid w:val="00EB27AA"/>
    <w:rsid w:val="00EB3B31"/>
    <w:rsid w:val="00EB4BD2"/>
    <w:rsid w:val="00EB5397"/>
    <w:rsid w:val="00EB5532"/>
    <w:rsid w:val="00EB5607"/>
    <w:rsid w:val="00EB5740"/>
    <w:rsid w:val="00EB5794"/>
    <w:rsid w:val="00EB796A"/>
    <w:rsid w:val="00EB7F42"/>
    <w:rsid w:val="00EC038D"/>
    <w:rsid w:val="00EC05DC"/>
    <w:rsid w:val="00EC199E"/>
    <w:rsid w:val="00EC2327"/>
    <w:rsid w:val="00EC2C89"/>
    <w:rsid w:val="00EC2E3A"/>
    <w:rsid w:val="00EC31EC"/>
    <w:rsid w:val="00EC3829"/>
    <w:rsid w:val="00EC445C"/>
    <w:rsid w:val="00EC4E21"/>
    <w:rsid w:val="00EC673C"/>
    <w:rsid w:val="00EC7076"/>
    <w:rsid w:val="00ED107E"/>
    <w:rsid w:val="00ED16ED"/>
    <w:rsid w:val="00ED1B2B"/>
    <w:rsid w:val="00ED2F93"/>
    <w:rsid w:val="00ED34B9"/>
    <w:rsid w:val="00ED4BEF"/>
    <w:rsid w:val="00ED7529"/>
    <w:rsid w:val="00EE2C55"/>
    <w:rsid w:val="00EE2C8E"/>
    <w:rsid w:val="00EE50DA"/>
    <w:rsid w:val="00EE6A0B"/>
    <w:rsid w:val="00EE6BF6"/>
    <w:rsid w:val="00EE6D07"/>
    <w:rsid w:val="00EE76FF"/>
    <w:rsid w:val="00EE777B"/>
    <w:rsid w:val="00EF0ED3"/>
    <w:rsid w:val="00EF444C"/>
    <w:rsid w:val="00EF53B7"/>
    <w:rsid w:val="00EF593A"/>
    <w:rsid w:val="00EF6EB4"/>
    <w:rsid w:val="00F02622"/>
    <w:rsid w:val="00F037A5"/>
    <w:rsid w:val="00F05A2F"/>
    <w:rsid w:val="00F06E0D"/>
    <w:rsid w:val="00F10347"/>
    <w:rsid w:val="00F10392"/>
    <w:rsid w:val="00F121A9"/>
    <w:rsid w:val="00F13853"/>
    <w:rsid w:val="00F15139"/>
    <w:rsid w:val="00F15985"/>
    <w:rsid w:val="00F15A06"/>
    <w:rsid w:val="00F16C82"/>
    <w:rsid w:val="00F16F60"/>
    <w:rsid w:val="00F17596"/>
    <w:rsid w:val="00F205E6"/>
    <w:rsid w:val="00F21600"/>
    <w:rsid w:val="00F22BED"/>
    <w:rsid w:val="00F243C6"/>
    <w:rsid w:val="00F259C9"/>
    <w:rsid w:val="00F26B81"/>
    <w:rsid w:val="00F27801"/>
    <w:rsid w:val="00F30CAE"/>
    <w:rsid w:val="00F31DDE"/>
    <w:rsid w:val="00F32835"/>
    <w:rsid w:val="00F33430"/>
    <w:rsid w:val="00F3633F"/>
    <w:rsid w:val="00F36907"/>
    <w:rsid w:val="00F3765E"/>
    <w:rsid w:val="00F37782"/>
    <w:rsid w:val="00F37A67"/>
    <w:rsid w:val="00F414CB"/>
    <w:rsid w:val="00F414DA"/>
    <w:rsid w:val="00F41F9F"/>
    <w:rsid w:val="00F43099"/>
    <w:rsid w:val="00F433B7"/>
    <w:rsid w:val="00F44050"/>
    <w:rsid w:val="00F4448A"/>
    <w:rsid w:val="00F44D21"/>
    <w:rsid w:val="00F465DC"/>
    <w:rsid w:val="00F46789"/>
    <w:rsid w:val="00F514BB"/>
    <w:rsid w:val="00F54C4B"/>
    <w:rsid w:val="00F568E2"/>
    <w:rsid w:val="00F56DF7"/>
    <w:rsid w:val="00F631AE"/>
    <w:rsid w:val="00F64B86"/>
    <w:rsid w:val="00F66CF7"/>
    <w:rsid w:val="00F67F44"/>
    <w:rsid w:val="00F7116D"/>
    <w:rsid w:val="00F7272F"/>
    <w:rsid w:val="00F72A7A"/>
    <w:rsid w:val="00F73090"/>
    <w:rsid w:val="00F75C05"/>
    <w:rsid w:val="00F76378"/>
    <w:rsid w:val="00F76F4B"/>
    <w:rsid w:val="00F77285"/>
    <w:rsid w:val="00F8030E"/>
    <w:rsid w:val="00F80873"/>
    <w:rsid w:val="00F82080"/>
    <w:rsid w:val="00F83019"/>
    <w:rsid w:val="00F84D97"/>
    <w:rsid w:val="00F860CD"/>
    <w:rsid w:val="00F867D1"/>
    <w:rsid w:val="00F86CF3"/>
    <w:rsid w:val="00F873A4"/>
    <w:rsid w:val="00F9035F"/>
    <w:rsid w:val="00F90D14"/>
    <w:rsid w:val="00F920D8"/>
    <w:rsid w:val="00F9294F"/>
    <w:rsid w:val="00F93B8E"/>
    <w:rsid w:val="00F962C9"/>
    <w:rsid w:val="00F97868"/>
    <w:rsid w:val="00FA009E"/>
    <w:rsid w:val="00FA234C"/>
    <w:rsid w:val="00FA2A12"/>
    <w:rsid w:val="00FA4A4F"/>
    <w:rsid w:val="00FA4B88"/>
    <w:rsid w:val="00FA4E27"/>
    <w:rsid w:val="00FA6299"/>
    <w:rsid w:val="00FA65EE"/>
    <w:rsid w:val="00FA6A9A"/>
    <w:rsid w:val="00FA6DF9"/>
    <w:rsid w:val="00FA7B99"/>
    <w:rsid w:val="00FB0BA7"/>
    <w:rsid w:val="00FB1EDF"/>
    <w:rsid w:val="00FB2528"/>
    <w:rsid w:val="00FB2F2C"/>
    <w:rsid w:val="00FB3343"/>
    <w:rsid w:val="00FC0651"/>
    <w:rsid w:val="00FC092F"/>
    <w:rsid w:val="00FC20E9"/>
    <w:rsid w:val="00FC2D47"/>
    <w:rsid w:val="00FC3661"/>
    <w:rsid w:val="00FC46F5"/>
    <w:rsid w:val="00FC53FD"/>
    <w:rsid w:val="00FC6CF6"/>
    <w:rsid w:val="00FC7FEC"/>
    <w:rsid w:val="00FD23FF"/>
    <w:rsid w:val="00FD3835"/>
    <w:rsid w:val="00FD51FD"/>
    <w:rsid w:val="00FD6944"/>
    <w:rsid w:val="00FE088B"/>
    <w:rsid w:val="00FE0AD7"/>
    <w:rsid w:val="00FE1FE6"/>
    <w:rsid w:val="00FE6268"/>
    <w:rsid w:val="00FE6F8A"/>
    <w:rsid w:val="00FF0133"/>
    <w:rsid w:val="00FF0656"/>
    <w:rsid w:val="00FF0E0A"/>
    <w:rsid w:val="00FF18FE"/>
    <w:rsid w:val="00FF3043"/>
    <w:rsid w:val="00FF3D39"/>
    <w:rsid w:val="00FF4A86"/>
    <w:rsid w:val="00FF6C4C"/>
    <w:rsid w:val="00FF6EF3"/>
    <w:rsid w:val="00FF74F8"/>
    <w:rsid w:val="00FF7BA8"/>
    <w:rsid w:val="00FF965E"/>
    <w:rsid w:val="011AACC1"/>
    <w:rsid w:val="013CEF3F"/>
    <w:rsid w:val="0167B6AA"/>
    <w:rsid w:val="0186C886"/>
    <w:rsid w:val="01C161ED"/>
    <w:rsid w:val="021B7147"/>
    <w:rsid w:val="0246599B"/>
    <w:rsid w:val="025CB2D5"/>
    <w:rsid w:val="02623090"/>
    <w:rsid w:val="029101BC"/>
    <w:rsid w:val="030905EA"/>
    <w:rsid w:val="031B8B3B"/>
    <w:rsid w:val="033DD4DA"/>
    <w:rsid w:val="0350ADA3"/>
    <w:rsid w:val="036B5FD5"/>
    <w:rsid w:val="03A91DD7"/>
    <w:rsid w:val="03EEA90F"/>
    <w:rsid w:val="0420FA97"/>
    <w:rsid w:val="042707D0"/>
    <w:rsid w:val="043EB7D3"/>
    <w:rsid w:val="048D8711"/>
    <w:rsid w:val="049832F9"/>
    <w:rsid w:val="04A983AC"/>
    <w:rsid w:val="04C57AC7"/>
    <w:rsid w:val="05B8AF86"/>
    <w:rsid w:val="05BACFCF"/>
    <w:rsid w:val="05D99C96"/>
    <w:rsid w:val="0634B1D5"/>
    <w:rsid w:val="06564D0E"/>
    <w:rsid w:val="065A00A2"/>
    <w:rsid w:val="069E52DE"/>
    <w:rsid w:val="06A47631"/>
    <w:rsid w:val="0727FAAE"/>
    <w:rsid w:val="07322E1D"/>
    <w:rsid w:val="07609B3C"/>
    <w:rsid w:val="07A35480"/>
    <w:rsid w:val="07C154A1"/>
    <w:rsid w:val="07CC154A"/>
    <w:rsid w:val="07DDFFEF"/>
    <w:rsid w:val="08084995"/>
    <w:rsid w:val="08174F76"/>
    <w:rsid w:val="081FBA38"/>
    <w:rsid w:val="08498BC5"/>
    <w:rsid w:val="0856A611"/>
    <w:rsid w:val="08D3525F"/>
    <w:rsid w:val="0923C853"/>
    <w:rsid w:val="09246571"/>
    <w:rsid w:val="0991C9F4"/>
    <w:rsid w:val="09A7A6BD"/>
    <w:rsid w:val="0AFA3AF8"/>
    <w:rsid w:val="0AFE4C3A"/>
    <w:rsid w:val="0B66BD28"/>
    <w:rsid w:val="0BE00108"/>
    <w:rsid w:val="0BEC301D"/>
    <w:rsid w:val="0C67226F"/>
    <w:rsid w:val="0CEFCA3C"/>
    <w:rsid w:val="0D029F7F"/>
    <w:rsid w:val="0D6A5208"/>
    <w:rsid w:val="0D9778BF"/>
    <w:rsid w:val="0DDCE1D9"/>
    <w:rsid w:val="0E1894AA"/>
    <w:rsid w:val="0E1BF26F"/>
    <w:rsid w:val="0E571041"/>
    <w:rsid w:val="0E66C86E"/>
    <w:rsid w:val="0E9C6C54"/>
    <w:rsid w:val="0EA4B51D"/>
    <w:rsid w:val="0EEE831F"/>
    <w:rsid w:val="0EFF30BD"/>
    <w:rsid w:val="0F9632B9"/>
    <w:rsid w:val="0FB7C96A"/>
    <w:rsid w:val="0FD51804"/>
    <w:rsid w:val="1044427C"/>
    <w:rsid w:val="104DA1A8"/>
    <w:rsid w:val="1052BFA2"/>
    <w:rsid w:val="11296199"/>
    <w:rsid w:val="117044B7"/>
    <w:rsid w:val="11F33B59"/>
    <w:rsid w:val="1247A158"/>
    <w:rsid w:val="129E3015"/>
    <w:rsid w:val="12C39096"/>
    <w:rsid w:val="130F8F85"/>
    <w:rsid w:val="13314E3B"/>
    <w:rsid w:val="135CF62A"/>
    <w:rsid w:val="136232B8"/>
    <w:rsid w:val="13A90448"/>
    <w:rsid w:val="140D7BB4"/>
    <w:rsid w:val="1435FFAC"/>
    <w:rsid w:val="146CB72C"/>
    <w:rsid w:val="14EAB60D"/>
    <w:rsid w:val="153830E7"/>
    <w:rsid w:val="1597C1E9"/>
    <w:rsid w:val="1603BD9E"/>
    <w:rsid w:val="165B9FB0"/>
    <w:rsid w:val="165F14ED"/>
    <w:rsid w:val="16B4488A"/>
    <w:rsid w:val="1703D9FA"/>
    <w:rsid w:val="17058FC2"/>
    <w:rsid w:val="1800A7AF"/>
    <w:rsid w:val="18A7AC0F"/>
    <w:rsid w:val="19134F15"/>
    <w:rsid w:val="19412302"/>
    <w:rsid w:val="19468B04"/>
    <w:rsid w:val="196E806B"/>
    <w:rsid w:val="1997D4A4"/>
    <w:rsid w:val="19BDDF21"/>
    <w:rsid w:val="1A5A3E49"/>
    <w:rsid w:val="1AC48EAC"/>
    <w:rsid w:val="1AFB48B3"/>
    <w:rsid w:val="1B4C1697"/>
    <w:rsid w:val="1B8090DA"/>
    <w:rsid w:val="1BAFE2C6"/>
    <w:rsid w:val="1BB5691C"/>
    <w:rsid w:val="1BB98D04"/>
    <w:rsid w:val="1BC939CF"/>
    <w:rsid w:val="1C29D871"/>
    <w:rsid w:val="1C3040C1"/>
    <w:rsid w:val="1C3ED52B"/>
    <w:rsid w:val="1C542B54"/>
    <w:rsid w:val="1CABA8FB"/>
    <w:rsid w:val="1CE158F1"/>
    <w:rsid w:val="1CE53141"/>
    <w:rsid w:val="1CEA7D86"/>
    <w:rsid w:val="1CFD6095"/>
    <w:rsid w:val="1E1DEB61"/>
    <w:rsid w:val="1E1EF3EC"/>
    <w:rsid w:val="1E2871C7"/>
    <w:rsid w:val="1E701A30"/>
    <w:rsid w:val="1E891AE5"/>
    <w:rsid w:val="1EE67E58"/>
    <w:rsid w:val="1EFB85BA"/>
    <w:rsid w:val="1F1500B2"/>
    <w:rsid w:val="1F6E4BB0"/>
    <w:rsid w:val="1F93D8FC"/>
    <w:rsid w:val="1FE9E4D7"/>
    <w:rsid w:val="2015BE3A"/>
    <w:rsid w:val="202D72D0"/>
    <w:rsid w:val="202D9A28"/>
    <w:rsid w:val="2040C2E5"/>
    <w:rsid w:val="20ECCDC6"/>
    <w:rsid w:val="21186A00"/>
    <w:rsid w:val="213D05FC"/>
    <w:rsid w:val="22341926"/>
    <w:rsid w:val="22F00CEE"/>
    <w:rsid w:val="230E1FBE"/>
    <w:rsid w:val="23431525"/>
    <w:rsid w:val="235FB88E"/>
    <w:rsid w:val="237821B7"/>
    <w:rsid w:val="23C0CE54"/>
    <w:rsid w:val="23C37AF2"/>
    <w:rsid w:val="23FFB397"/>
    <w:rsid w:val="24284069"/>
    <w:rsid w:val="243E2E74"/>
    <w:rsid w:val="2464D7A5"/>
    <w:rsid w:val="2487B7D8"/>
    <w:rsid w:val="24BD7FFB"/>
    <w:rsid w:val="24D0D1D1"/>
    <w:rsid w:val="250A3BD5"/>
    <w:rsid w:val="25362388"/>
    <w:rsid w:val="256D8ED9"/>
    <w:rsid w:val="2581FE84"/>
    <w:rsid w:val="25969923"/>
    <w:rsid w:val="25BC2B4B"/>
    <w:rsid w:val="2601C748"/>
    <w:rsid w:val="26640AC3"/>
    <w:rsid w:val="268597F8"/>
    <w:rsid w:val="26B481CE"/>
    <w:rsid w:val="26D55E8D"/>
    <w:rsid w:val="277FE1FF"/>
    <w:rsid w:val="27BBE5A5"/>
    <w:rsid w:val="27CC670B"/>
    <w:rsid w:val="28081790"/>
    <w:rsid w:val="28720C28"/>
    <w:rsid w:val="28794DE7"/>
    <w:rsid w:val="288BF862"/>
    <w:rsid w:val="28A1A3B1"/>
    <w:rsid w:val="28B81702"/>
    <w:rsid w:val="28C57196"/>
    <w:rsid w:val="29073276"/>
    <w:rsid w:val="294FB348"/>
    <w:rsid w:val="29790B0C"/>
    <w:rsid w:val="29A0657A"/>
    <w:rsid w:val="29D1EB36"/>
    <w:rsid w:val="2A78D89B"/>
    <w:rsid w:val="2A7FC602"/>
    <w:rsid w:val="2AFD5403"/>
    <w:rsid w:val="2B1E1850"/>
    <w:rsid w:val="2B298E9D"/>
    <w:rsid w:val="2B5C0D1D"/>
    <w:rsid w:val="2B8F36F2"/>
    <w:rsid w:val="2BE7650D"/>
    <w:rsid w:val="2BE8DC13"/>
    <w:rsid w:val="2BFA20D2"/>
    <w:rsid w:val="2C1CE938"/>
    <w:rsid w:val="2C5EC46E"/>
    <w:rsid w:val="2C8DC1C6"/>
    <w:rsid w:val="2C973483"/>
    <w:rsid w:val="2CF21608"/>
    <w:rsid w:val="2D144F67"/>
    <w:rsid w:val="2D330C6A"/>
    <w:rsid w:val="2D3A2CDE"/>
    <w:rsid w:val="2D909E24"/>
    <w:rsid w:val="2D9AC74E"/>
    <w:rsid w:val="2E14B544"/>
    <w:rsid w:val="2E443625"/>
    <w:rsid w:val="2E7C049D"/>
    <w:rsid w:val="2EAC87A4"/>
    <w:rsid w:val="2EACD6DA"/>
    <w:rsid w:val="2EDDF689"/>
    <w:rsid w:val="2F5372F4"/>
    <w:rsid w:val="2F5BF33C"/>
    <w:rsid w:val="2F744ADF"/>
    <w:rsid w:val="2F747257"/>
    <w:rsid w:val="2F7BAEDE"/>
    <w:rsid w:val="2F9E1993"/>
    <w:rsid w:val="2FB31F14"/>
    <w:rsid w:val="30041457"/>
    <w:rsid w:val="301F0077"/>
    <w:rsid w:val="30E98105"/>
    <w:rsid w:val="3125BA02"/>
    <w:rsid w:val="31591AF8"/>
    <w:rsid w:val="316099CA"/>
    <w:rsid w:val="3190700C"/>
    <w:rsid w:val="3190A4D0"/>
    <w:rsid w:val="3213790F"/>
    <w:rsid w:val="3218BA81"/>
    <w:rsid w:val="3219D18B"/>
    <w:rsid w:val="3226FC9A"/>
    <w:rsid w:val="3249E8B0"/>
    <w:rsid w:val="32CFBB40"/>
    <w:rsid w:val="32D97EFD"/>
    <w:rsid w:val="33194EB3"/>
    <w:rsid w:val="3384300B"/>
    <w:rsid w:val="33F8B7E3"/>
    <w:rsid w:val="34D64AEA"/>
    <w:rsid w:val="34FCAA2E"/>
    <w:rsid w:val="352CA5E6"/>
    <w:rsid w:val="352DBDF6"/>
    <w:rsid w:val="35419054"/>
    <w:rsid w:val="356CDA78"/>
    <w:rsid w:val="357D4A12"/>
    <w:rsid w:val="35D1086C"/>
    <w:rsid w:val="360026F1"/>
    <w:rsid w:val="3603C722"/>
    <w:rsid w:val="368126D2"/>
    <w:rsid w:val="3681ACFA"/>
    <w:rsid w:val="3685741D"/>
    <w:rsid w:val="368FCE11"/>
    <w:rsid w:val="36D46074"/>
    <w:rsid w:val="374A8E9B"/>
    <w:rsid w:val="375D1F3F"/>
    <w:rsid w:val="37ACBE4A"/>
    <w:rsid w:val="37D3C0FF"/>
    <w:rsid w:val="37F28FCD"/>
    <w:rsid w:val="380720D0"/>
    <w:rsid w:val="380B1700"/>
    <w:rsid w:val="380FD98D"/>
    <w:rsid w:val="3836DC94"/>
    <w:rsid w:val="38492FC2"/>
    <w:rsid w:val="386425DE"/>
    <w:rsid w:val="38D09A45"/>
    <w:rsid w:val="38E172AF"/>
    <w:rsid w:val="38ED1606"/>
    <w:rsid w:val="39089C6B"/>
    <w:rsid w:val="3913CC69"/>
    <w:rsid w:val="391F1E3D"/>
    <w:rsid w:val="394956DE"/>
    <w:rsid w:val="394DE7B6"/>
    <w:rsid w:val="39AA2152"/>
    <w:rsid w:val="39E37AA3"/>
    <w:rsid w:val="39F668DA"/>
    <w:rsid w:val="3A132F65"/>
    <w:rsid w:val="3A456DF7"/>
    <w:rsid w:val="3A583C5A"/>
    <w:rsid w:val="3A73E4DD"/>
    <w:rsid w:val="3A79F7F6"/>
    <w:rsid w:val="3AA33D5C"/>
    <w:rsid w:val="3AB3EAF3"/>
    <w:rsid w:val="3AC93815"/>
    <w:rsid w:val="3B43B1F6"/>
    <w:rsid w:val="3B4BD9C8"/>
    <w:rsid w:val="3B5946BE"/>
    <w:rsid w:val="3B7FE516"/>
    <w:rsid w:val="3BB6B9DD"/>
    <w:rsid w:val="3BCF5B67"/>
    <w:rsid w:val="3BF1FDAF"/>
    <w:rsid w:val="3C14DCED"/>
    <w:rsid w:val="3C1D43F6"/>
    <w:rsid w:val="3C383D36"/>
    <w:rsid w:val="3C569D76"/>
    <w:rsid w:val="3C6C5D3E"/>
    <w:rsid w:val="3C7E101C"/>
    <w:rsid w:val="3C8D4200"/>
    <w:rsid w:val="3CA0B944"/>
    <w:rsid w:val="3CA91A3C"/>
    <w:rsid w:val="3CB44E74"/>
    <w:rsid w:val="3D76DC29"/>
    <w:rsid w:val="3D9E7ECB"/>
    <w:rsid w:val="3E16ADD8"/>
    <w:rsid w:val="3E945AF0"/>
    <w:rsid w:val="3EBCBDEC"/>
    <w:rsid w:val="3ED1DB4F"/>
    <w:rsid w:val="3F3D9A02"/>
    <w:rsid w:val="3FCC3310"/>
    <w:rsid w:val="3FE1D3E6"/>
    <w:rsid w:val="4044A677"/>
    <w:rsid w:val="40485E7B"/>
    <w:rsid w:val="405661C0"/>
    <w:rsid w:val="40FF944F"/>
    <w:rsid w:val="410BBE78"/>
    <w:rsid w:val="414E1FDD"/>
    <w:rsid w:val="415CCC96"/>
    <w:rsid w:val="41745304"/>
    <w:rsid w:val="4179DC99"/>
    <w:rsid w:val="41E21A97"/>
    <w:rsid w:val="41FC48CC"/>
    <w:rsid w:val="42322465"/>
    <w:rsid w:val="425251DA"/>
    <w:rsid w:val="429B29C1"/>
    <w:rsid w:val="4305B250"/>
    <w:rsid w:val="43615FA5"/>
    <w:rsid w:val="43C974A7"/>
    <w:rsid w:val="4427C1DA"/>
    <w:rsid w:val="4433935F"/>
    <w:rsid w:val="446ED238"/>
    <w:rsid w:val="44872B92"/>
    <w:rsid w:val="45533974"/>
    <w:rsid w:val="455A9753"/>
    <w:rsid w:val="455D22DE"/>
    <w:rsid w:val="456063BB"/>
    <w:rsid w:val="4596D3CE"/>
    <w:rsid w:val="459EA85A"/>
    <w:rsid w:val="45DE0FA6"/>
    <w:rsid w:val="45E24149"/>
    <w:rsid w:val="460FA7DD"/>
    <w:rsid w:val="461520A1"/>
    <w:rsid w:val="466045CF"/>
    <w:rsid w:val="46A591F5"/>
    <w:rsid w:val="46E379D4"/>
    <w:rsid w:val="46E7C730"/>
    <w:rsid w:val="46F1A512"/>
    <w:rsid w:val="470BAEE4"/>
    <w:rsid w:val="475C57B7"/>
    <w:rsid w:val="477D956D"/>
    <w:rsid w:val="4807DBB5"/>
    <w:rsid w:val="48287A49"/>
    <w:rsid w:val="48D0A5A1"/>
    <w:rsid w:val="490681AB"/>
    <w:rsid w:val="490C9546"/>
    <w:rsid w:val="491FB142"/>
    <w:rsid w:val="4984B5F5"/>
    <w:rsid w:val="49DFDFA8"/>
    <w:rsid w:val="49E8CED5"/>
    <w:rsid w:val="4A2A87A4"/>
    <w:rsid w:val="4A4421C9"/>
    <w:rsid w:val="4ABA5AE4"/>
    <w:rsid w:val="4ABC0EC4"/>
    <w:rsid w:val="4AEA51EA"/>
    <w:rsid w:val="4AFA90E7"/>
    <w:rsid w:val="4B5CAA59"/>
    <w:rsid w:val="4BC87DFC"/>
    <w:rsid w:val="4CE60F62"/>
    <w:rsid w:val="4D775114"/>
    <w:rsid w:val="4DA8DB74"/>
    <w:rsid w:val="4DAF2B75"/>
    <w:rsid w:val="4E1A1513"/>
    <w:rsid w:val="4E869000"/>
    <w:rsid w:val="4ED51A2B"/>
    <w:rsid w:val="4F16D2FE"/>
    <w:rsid w:val="4F26DA8E"/>
    <w:rsid w:val="4F3AA908"/>
    <w:rsid w:val="4FE7E5E6"/>
    <w:rsid w:val="50D54323"/>
    <w:rsid w:val="50F32F2D"/>
    <w:rsid w:val="51058561"/>
    <w:rsid w:val="51089A3D"/>
    <w:rsid w:val="5125878D"/>
    <w:rsid w:val="5176BC73"/>
    <w:rsid w:val="51933D69"/>
    <w:rsid w:val="519561E7"/>
    <w:rsid w:val="51BC5E35"/>
    <w:rsid w:val="51D57954"/>
    <w:rsid w:val="52204212"/>
    <w:rsid w:val="5263F625"/>
    <w:rsid w:val="5294E416"/>
    <w:rsid w:val="52CAF9AD"/>
    <w:rsid w:val="53465290"/>
    <w:rsid w:val="535DF290"/>
    <w:rsid w:val="53A197CF"/>
    <w:rsid w:val="53B7FBF0"/>
    <w:rsid w:val="53C4E0A6"/>
    <w:rsid w:val="53EA716B"/>
    <w:rsid w:val="5459E0B7"/>
    <w:rsid w:val="5468522F"/>
    <w:rsid w:val="5471FBA0"/>
    <w:rsid w:val="54DEE7F4"/>
    <w:rsid w:val="550BEEA6"/>
    <w:rsid w:val="55141CF8"/>
    <w:rsid w:val="55356944"/>
    <w:rsid w:val="56687AAC"/>
    <w:rsid w:val="5687FDD9"/>
    <w:rsid w:val="57023781"/>
    <w:rsid w:val="571F7890"/>
    <w:rsid w:val="5762C22B"/>
    <w:rsid w:val="57BFC66E"/>
    <w:rsid w:val="57CA1975"/>
    <w:rsid w:val="57D0482E"/>
    <w:rsid w:val="58366C5A"/>
    <w:rsid w:val="5870C6B3"/>
    <w:rsid w:val="5882007A"/>
    <w:rsid w:val="58F1E282"/>
    <w:rsid w:val="5933F455"/>
    <w:rsid w:val="595670E6"/>
    <w:rsid w:val="597140ED"/>
    <w:rsid w:val="598BCA08"/>
    <w:rsid w:val="59C28AC1"/>
    <w:rsid w:val="5A0E4510"/>
    <w:rsid w:val="5A854401"/>
    <w:rsid w:val="5AAA2326"/>
    <w:rsid w:val="5AB9500A"/>
    <w:rsid w:val="5B70F6B2"/>
    <w:rsid w:val="5B89A918"/>
    <w:rsid w:val="5BBE3F5B"/>
    <w:rsid w:val="5C2138D3"/>
    <w:rsid w:val="5C9AED08"/>
    <w:rsid w:val="5D203E6A"/>
    <w:rsid w:val="5D742B65"/>
    <w:rsid w:val="5DE3FCE2"/>
    <w:rsid w:val="5E6991CC"/>
    <w:rsid w:val="5E8F4D3D"/>
    <w:rsid w:val="5E96EAC4"/>
    <w:rsid w:val="5EA08795"/>
    <w:rsid w:val="5EE128A9"/>
    <w:rsid w:val="5F0D5409"/>
    <w:rsid w:val="5F2D538A"/>
    <w:rsid w:val="5F951980"/>
    <w:rsid w:val="5F9AAC08"/>
    <w:rsid w:val="5FA58574"/>
    <w:rsid w:val="5FC1FE3B"/>
    <w:rsid w:val="5FE5F5F8"/>
    <w:rsid w:val="5FF413C8"/>
    <w:rsid w:val="60ADB0E7"/>
    <w:rsid w:val="60E0ADF8"/>
    <w:rsid w:val="61359139"/>
    <w:rsid w:val="615047CB"/>
    <w:rsid w:val="6191BD9A"/>
    <w:rsid w:val="61934B68"/>
    <w:rsid w:val="61B7F89B"/>
    <w:rsid w:val="623761DE"/>
    <w:rsid w:val="623FD1EC"/>
    <w:rsid w:val="6249D572"/>
    <w:rsid w:val="6295AEA2"/>
    <w:rsid w:val="62B5C8EC"/>
    <w:rsid w:val="62D3A680"/>
    <w:rsid w:val="62DD5919"/>
    <w:rsid w:val="62DDBAE2"/>
    <w:rsid w:val="62FB10B8"/>
    <w:rsid w:val="63A5B93B"/>
    <w:rsid w:val="640287E4"/>
    <w:rsid w:val="6466598E"/>
    <w:rsid w:val="6479C2AA"/>
    <w:rsid w:val="649AF33F"/>
    <w:rsid w:val="64F6F0CC"/>
    <w:rsid w:val="651E92C6"/>
    <w:rsid w:val="653B9B83"/>
    <w:rsid w:val="65425F90"/>
    <w:rsid w:val="65A60E14"/>
    <w:rsid w:val="65C54D2C"/>
    <w:rsid w:val="65DBA04C"/>
    <w:rsid w:val="65DE74F1"/>
    <w:rsid w:val="65E5DF07"/>
    <w:rsid w:val="65ECDFB1"/>
    <w:rsid w:val="66190FF9"/>
    <w:rsid w:val="662284AB"/>
    <w:rsid w:val="6676D687"/>
    <w:rsid w:val="6730347F"/>
    <w:rsid w:val="676D8C53"/>
    <w:rsid w:val="677BC3DC"/>
    <w:rsid w:val="67BDA323"/>
    <w:rsid w:val="681DE880"/>
    <w:rsid w:val="681E719B"/>
    <w:rsid w:val="6820C157"/>
    <w:rsid w:val="68DA9065"/>
    <w:rsid w:val="68F4AE56"/>
    <w:rsid w:val="69152B0F"/>
    <w:rsid w:val="6922C07A"/>
    <w:rsid w:val="69812110"/>
    <w:rsid w:val="69BBD89A"/>
    <w:rsid w:val="6A00DF03"/>
    <w:rsid w:val="6A28AF35"/>
    <w:rsid w:val="6A504098"/>
    <w:rsid w:val="6A7CE04C"/>
    <w:rsid w:val="6AF7872B"/>
    <w:rsid w:val="6B0A4C34"/>
    <w:rsid w:val="6B1A9FBC"/>
    <w:rsid w:val="6B64C0C8"/>
    <w:rsid w:val="6B9369CB"/>
    <w:rsid w:val="6BF0B4F0"/>
    <w:rsid w:val="6C3B20B4"/>
    <w:rsid w:val="6D99D88C"/>
    <w:rsid w:val="6DF24150"/>
    <w:rsid w:val="6E05DAB2"/>
    <w:rsid w:val="6E0FDCA3"/>
    <w:rsid w:val="6E3B4005"/>
    <w:rsid w:val="6E576FEE"/>
    <w:rsid w:val="6ED482DD"/>
    <w:rsid w:val="6ED96B3C"/>
    <w:rsid w:val="6EDB65D6"/>
    <w:rsid w:val="6F0CC184"/>
    <w:rsid w:val="6F1F6A22"/>
    <w:rsid w:val="6F77407E"/>
    <w:rsid w:val="6F82D73F"/>
    <w:rsid w:val="6FA4B5F9"/>
    <w:rsid w:val="6FD4EAF6"/>
    <w:rsid w:val="7009905A"/>
    <w:rsid w:val="708DE8C1"/>
    <w:rsid w:val="713DF237"/>
    <w:rsid w:val="717C64AB"/>
    <w:rsid w:val="71A0E3D5"/>
    <w:rsid w:val="71B5E6AC"/>
    <w:rsid w:val="71D49ED0"/>
    <w:rsid w:val="72D7102B"/>
    <w:rsid w:val="72F21D37"/>
    <w:rsid w:val="731C551D"/>
    <w:rsid w:val="734865C3"/>
    <w:rsid w:val="73D633BC"/>
    <w:rsid w:val="73D8B03C"/>
    <w:rsid w:val="73E6F9CE"/>
    <w:rsid w:val="740F78E5"/>
    <w:rsid w:val="7425C70B"/>
    <w:rsid w:val="74581848"/>
    <w:rsid w:val="745BFCED"/>
    <w:rsid w:val="75314F30"/>
    <w:rsid w:val="75367142"/>
    <w:rsid w:val="7538C603"/>
    <w:rsid w:val="7563058F"/>
    <w:rsid w:val="7571812B"/>
    <w:rsid w:val="757D97C7"/>
    <w:rsid w:val="7587CCF9"/>
    <w:rsid w:val="75EDB02D"/>
    <w:rsid w:val="760725D6"/>
    <w:rsid w:val="76848D0D"/>
    <w:rsid w:val="76A55B52"/>
    <w:rsid w:val="76A7FAD4"/>
    <w:rsid w:val="7713138F"/>
    <w:rsid w:val="77400071"/>
    <w:rsid w:val="77449C42"/>
    <w:rsid w:val="7747BBC8"/>
    <w:rsid w:val="77E64D07"/>
    <w:rsid w:val="7825FDB7"/>
    <w:rsid w:val="7853289F"/>
    <w:rsid w:val="7853742D"/>
    <w:rsid w:val="78A0B6B0"/>
    <w:rsid w:val="790BDBE5"/>
    <w:rsid w:val="7995FA01"/>
    <w:rsid w:val="79A32EAD"/>
    <w:rsid w:val="79ABA886"/>
    <w:rsid w:val="79DE8DEA"/>
    <w:rsid w:val="7A63D513"/>
    <w:rsid w:val="7ADA021C"/>
    <w:rsid w:val="7B023922"/>
    <w:rsid w:val="7B07B68A"/>
    <w:rsid w:val="7B4378F3"/>
    <w:rsid w:val="7B6B0877"/>
    <w:rsid w:val="7B856536"/>
    <w:rsid w:val="7BAF9698"/>
    <w:rsid w:val="7C231AF3"/>
    <w:rsid w:val="7C3283E6"/>
    <w:rsid w:val="7C6D81F0"/>
    <w:rsid w:val="7C98D1D8"/>
    <w:rsid w:val="7C9C18F0"/>
    <w:rsid w:val="7CE08204"/>
    <w:rsid w:val="7D409E75"/>
    <w:rsid w:val="7D53574A"/>
    <w:rsid w:val="7D5DBC0E"/>
    <w:rsid w:val="7D7E1B18"/>
    <w:rsid w:val="7D8CBA8C"/>
    <w:rsid w:val="7D97D69D"/>
    <w:rsid w:val="7DAF2874"/>
    <w:rsid w:val="7DE71576"/>
    <w:rsid w:val="7DF1AF44"/>
    <w:rsid w:val="7E74AC11"/>
    <w:rsid w:val="7E74BEEE"/>
    <w:rsid w:val="7ECB219A"/>
    <w:rsid w:val="7F143B99"/>
    <w:rsid w:val="7F4A9BF5"/>
    <w:rsid w:val="7F78521D"/>
    <w:rsid w:val="7FB371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56698"/>
  <w15:docId w15:val="{72A22C21-D415-4AB9-BE64-83B65260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66CF7"/>
    <w:pPr>
      <w:spacing w:line="360" w:lineRule="auto"/>
    </w:pPr>
    <w:rPr>
      <w:rFonts w:ascii="Arial" w:hAnsi="Arial"/>
      <w:sz w:val="24"/>
    </w:rPr>
  </w:style>
  <w:style w:type="paragraph" w:styleId="Otsikko1">
    <w:name w:val="heading 1"/>
    <w:aliases w:val="1 Otsikko"/>
    <w:basedOn w:val="Normaali"/>
    <w:next w:val="Normaali"/>
    <w:link w:val="Otsikko1Char"/>
    <w:uiPriority w:val="9"/>
    <w:qFormat/>
    <w:rsid w:val="00F66CF7"/>
    <w:pPr>
      <w:keepNext/>
      <w:keepLines/>
      <w:pageBreakBefore/>
      <w:suppressAutoHyphens/>
      <w:spacing w:after="480" w:line="312" w:lineRule="auto"/>
      <w:ind w:left="357" w:hanging="357"/>
      <w:outlineLvl w:val="0"/>
    </w:pPr>
    <w:rPr>
      <w:rFonts w:eastAsiaTheme="majorEastAsia" w:cstheme="majorHAnsi"/>
      <w:b/>
      <w:bCs/>
      <w:sz w:val="32"/>
      <w:szCs w:val="28"/>
    </w:rPr>
  </w:style>
  <w:style w:type="paragraph" w:styleId="Otsikko2">
    <w:name w:val="heading 2"/>
    <w:aliases w:val="1.1 Otsikko"/>
    <w:basedOn w:val="Normaali"/>
    <w:next w:val="Normaali"/>
    <w:link w:val="Otsikko2Char"/>
    <w:uiPriority w:val="9"/>
    <w:qFormat/>
    <w:rsid w:val="00F66CF7"/>
    <w:pPr>
      <w:keepNext/>
      <w:keepLines/>
      <w:numPr>
        <w:ilvl w:val="1"/>
        <w:numId w:val="41"/>
      </w:numPr>
      <w:suppressAutoHyphens/>
      <w:spacing w:before="480" w:after="480" w:line="312" w:lineRule="auto"/>
      <w:outlineLvl w:val="1"/>
    </w:pPr>
    <w:rPr>
      <w:rFonts w:eastAsiaTheme="majorEastAsia" w:cstheme="majorBidi"/>
      <w:bCs/>
      <w:szCs w:val="26"/>
    </w:rPr>
  </w:style>
  <w:style w:type="paragraph" w:styleId="Otsikko3">
    <w:name w:val="heading 3"/>
    <w:aliases w:val="1.1.1 Otsikko"/>
    <w:basedOn w:val="Otsikko2"/>
    <w:next w:val="Normaali"/>
    <w:link w:val="Otsikko3Char"/>
    <w:uiPriority w:val="9"/>
    <w:qFormat/>
    <w:rsid w:val="00625B95"/>
    <w:pPr>
      <w:numPr>
        <w:ilvl w:val="2"/>
      </w:numPr>
      <w:outlineLvl w:val="2"/>
    </w:pPr>
    <w:rPr>
      <w:rFonts w:cstheme="majorHAnsi"/>
    </w:rPr>
  </w:style>
  <w:style w:type="paragraph" w:styleId="Otsikko4">
    <w:name w:val="heading 4"/>
    <w:aliases w:val="1.1.1.1 Otsikko"/>
    <w:basedOn w:val="Normaali"/>
    <w:next w:val="Normaali"/>
    <w:link w:val="Otsikko4Char"/>
    <w:uiPriority w:val="9"/>
    <w:semiHidden/>
    <w:rsid w:val="00625B95"/>
    <w:pPr>
      <w:keepNext/>
      <w:keepLines/>
      <w:numPr>
        <w:ilvl w:val="3"/>
        <w:numId w:val="6"/>
      </w:numPr>
      <w:spacing w:before="320" w:after="120" w:line="480" w:lineRule="auto"/>
      <w:outlineLvl w:val="3"/>
    </w:pPr>
    <w:rPr>
      <w:rFonts w:eastAsiaTheme="majorEastAsia" w:cstheme="majorBidi"/>
      <w:bCs/>
      <w:iCs/>
    </w:rPr>
  </w:style>
  <w:style w:type="paragraph" w:styleId="Otsikko5">
    <w:name w:val="heading 5"/>
    <w:aliases w:val="1.1.1.1.1 Otsikko"/>
    <w:basedOn w:val="Otsikko4"/>
    <w:next w:val="Normaali"/>
    <w:link w:val="Otsikko5Char"/>
    <w:uiPriority w:val="9"/>
    <w:semiHidden/>
    <w:rsid w:val="00625B95"/>
    <w:pPr>
      <w:numPr>
        <w:ilvl w:val="4"/>
      </w:numPr>
      <w:outlineLvl w:val="4"/>
    </w:pPr>
  </w:style>
  <w:style w:type="paragraph" w:styleId="Otsikko6">
    <w:name w:val="heading 6"/>
    <w:basedOn w:val="Normaali"/>
    <w:next w:val="Normaali"/>
    <w:link w:val="Otsikko6Char"/>
    <w:uiPriority w:val="9"/>
    <w:semiHidden/>
    <w:rsid w:val="00625B9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qFormat/>
    <w:rsid w:val="00625B9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qFormat/>
    <w:rsid w:val="00625B9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qFormat/>
    <w:rsid w:val="00625B9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625B95"/>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625B95"/>
    <w:rPr>
      <w:rFonts w:ascii="Arial" w:hAnsi="Arial"/>
    </w:rPr>
  </w:style>
  <w:style w:type="character" w:customStyle="1" w:styleId="Otsikko1Char">
    <w:name w:val="Otsikko 1 Char"/>
    <w:aliases w:val="1 Otsikko Char"/>
    <w:basedOn w:val="Kappaleenoletusfontti"/>
    <w:link w:val="Otsikko1"/>
    <w:uiPriority w:val="9"/>
    <w:rsid w:val="00F66CF7"/>
    <w:rPr>
      <w:rFonts w:ascii="Arial" w:eastAsiaTheme="majorEastAsia" w:hAnsi="Arial" w:cstheme="majorHAnsi"/>
      <w:b/>
      <w:bCs/>
      <w:sz w:val="32"/>
      <w:szCs w:val="28"/>
    </w:rPr>
  </w:style>
  <w:style w:type="character" w:customStyle="1" w:styleId="Otsikko2Char">
    <w:name w:val="Otsikko 2 Char"/>
    <w:aliases w:val="1.1 Otsikko Char"/>
    <w:basedOn w:val="Kappaleenoletusfontti"/>
    <w:link w:val="Otsikko2"/>
    <w:uiPriority w:val="9"/>
    <w:rsid w:val="00F66CF7"/>
    <w:rPr>
      <w:rFonts w:ascii="Arial" w:eastAsiaTheme="majorEastAsia" w:hAnsi="Arial" w:cstheme="majorBidi"/>
      <w:bCs/>
      <w:sz w:val="24"/>
      <w:szCs w:val="26"/>
    </w:rPr>
  </w:style>
  <w:style w:type="paragraph" w:styleId="Sisllysluettelonotsikko">
    <w:name w:val="TOC Heading"/>
    <w:aliases w:val="TOC heading"/>
    <w:basedOn w:val="Otsikko1"/>
    <w:next w:val="Normaali"/>
    <w:link w:val="SisllysluettelonotsikkoChar"/>
    <w:qFormat/>
    <w:rsid w:val="003150B3"/>
    <w:pPr>
      <w:pageBreakBefore w:val="0"/>
      <w:ind w:left="0" w:firstLine="0"/>
      <w:outlineLvl w:val="9"/>
    </w:pPr>
    <w:rPr>
      <w:rFonts w:cs="Arial"/>
    </w:rPr>
  </w:style>
  <w:style w:type="paragraph" w:styleId="Seliteteksti">
    <w:name w:val="Balloon Text"/>
    <w:basedOn w:val="Normaali"/>
    <w:link w:val="SelitetekstiChar"/>
    <w:uiPriority w:val="99"/>
    <w:semiHidden/>
    <w:unhideWhenUsed/>
    <w:rsid w:val="00625B95"/>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625B95"/>
    <w:rPr>
      <w:rFonts w:ascii="Tahoma" w:hAnsi="Tahoma" w:cs="Tahoma"/>
      <w:sz w:val="16"/>
      <w:szCs w:val="16"/>
    </w:rPr>
  </w:style>
  <w:style w:type="paragraph" w:styleId="NormaaliWWW">
    <w:name w:val="Normal (Web)"/>
    <w:basedOn w:val="Normaali"/>
    <w:uiPriority w:val="99"/>
    <w:semiHidden/>
    <w:unhideWhenUsed/>
    <w:rsid w:val="00625B95"/>
    <w:pPr>
      <w:spacing w:before="100" w:beforeAutospacing="1" w:after="100" w:afterAutospacing="1" w:line="240" w:lineRule="auto"/>
    </w:pPr>
    <w:rPr>
      <w:rFonts w:ascii="Times New Roman" w:eastAsia="Times New Roman" w:hAnsi="Times New Roman" w:cs="Times New Roman"/>
      <w:szCs w:val="24"/>
      <w:lang w:eastAsia="fi-FI"/>
    </w:rPr>
  </w:style>
  <w:style w:type="paragraph" w:styleId="Sisluet1">
    <w:name w:val="toc 1"/>
    <w:next w:val="Normaali"/>
    <w:uiPriority w:val="39"/>
    <w:unhideWhenUsed/>
    <w:rsid w:val="003150B3"/>
    <w:pPr>
      <w:tabs>
        <w:tab w:val="left" w:pos="510"/>
        <w:tab w:val="right" w:pos="8505"/>
      </w:tabs>
      <w:spacing w:before="220" w:after="0" w:line="360" w:lineRule="auto"/>
      <w:ind w:left="170" w:hanging="170"/>
    </w:pPr>
    <w:rPr>
      <w:rFonts w:ascii="Arial" w:hAnsi="Arial" w:cs="Arial"/>
      <w:b/>
      <w:bCs/>
      <w:sz w:val="24"/>
      <w:szCs w:val="20"/>
    </w:rPr>
  </w:style>
  <w:style w:type="character" w:styleId="Hyperlinkki">
    <w:name w:val="Hyperlink"/>
    <w:basedOn w:val="Kappaleenoletusfontti"/>
    <w:uiPriority w:val="99"/>
    <w:unhideWhenUsed/>
    <w:rsid w:val="05B8AF86"/>
    <w:rPr>
      <w:color w:val="0000FF"/>
      <w:u w:val="single"/>
    </w:rPr>
  </w:style>
  <w:style w:type="paragraph" w:styleId="Sisluet2">
    <w:name w:val="toc 2"/>
    <w:next w:val="Normaali"/>
    <w:uiPriority w:val="39"/>
    <w:unhideWhenUsed/>
    <w:rsid w:val="003150B3"/>
    <w:pPr>
      <w:tabs>
        <w:tab w:val="left" w:pos="510"/>
        <w:tab w:val="right" w:pos="8505"/>
      </w:tabs>
      <w:spacing w:after="0" w:line="360" w:lineRule="auto"/>
      <w:ind w:left="340" w:hanging="340"/>
    </w:pPr>
    <w:rPr>
      <w:rFonts w:ascii="Arial" w:hAnsi="Arial"/>
      <w:sz w:val="24"/>
      <w:szCs w:val="20"/>
    </w:rPr>
  </w:style>
  <w:style w:type="paragraph" w:styleId="Sisluet3">
    <w:name w:val="toc 3"/>
    <w:next w:val="Normaali"/>
    <w:uiPriority w:val="39"/>
    <w:unhideWhenUsed/>
    <w:rsid w:val="003150B3"/>
    <w:pPr>
      <w:tabs>
        <w:tab w:val="left" w:pos="1247"/>
        <w:tab w:val="right" w:pos="8505"/>
      </w:tabs>
      <w:spacing w:after="0" w:line="360" w:lineRule="auto"/>
      <w:ind w:left="1077" w:hanging="567"/>
    </w:pPr>
    <w:rPr>
      <w:rFonts w:ascii="Arial" w:hAnsi="Arial"/>
      <w:iCs/>
      <w:sz w:val="24"/>
      <w:szCs w:val="20"/>
    </w:rPr>
  </w:style>
  <w:style w:type="paragraph" w:styleId="Sisluet4">
    <w:name w:val="toc 4"/>
    <w:basedOn w:val="Sisluet3"/>
    <w:next w:val="Normaali"/>
    <w:autoRedefine/>
    <w:uiPriority w:val="39"/>
    <w:semiHidden/>
    <w:rsid w:val="00625B95"/>
    <w:pPr>
      <w:framePr w:wrap="around" w:hAnchor="text"/>
    </w:pPr>
    <w:rPr>
      <w:szCs w:val="18"/>
    </w:rPr>
  </w:style>
  <w:style w:type="paragraph" w:styleId="Sisluet5">
    <w:name w:val="toc 5"/>
    <w:basedOn w:val="Sisluet4"/>
    <w:next w:val="Normaali"/>
    <w:autoRedefine/>
    <w:uiPriority w:val="39"/>
    <w:semiHidden/>
    <w:rsid w:val="00625B95"/>
    <w:pPr>
      <w:framePr w:wrap="around"/>
    </w:pPr>
  </w:style>
  <w:style w:type="paragraph" w:styleId="Sisluet6">
    <w:name w:val="toc 6"/>
    <w:basedOn w:val="Sisluet5"/>
    <w:next w:val="Normaali"/>
    <w:autoRedefine/>
    <w:uiPriority w:val="39"/>
    <w:semiHidden/>
    <w:rsid w:val="00625B95"/>
    <w:pPr>
      <w:framePr w:wrap="around"/>
    </w:pPr>
    <w:rPr>
      <w:sz w:val="20"/>
    </w:rPr>
  </w:style>
  <w:style w:type="paragraph" w:styleId="Sisluet7">
    <w:name w:val="toc 7"/>
    <w:basedOn w:val="Sisluet6"/>
    <w:next w:val="Normaali"/>
    <w:autoRedefine/>
    <w:uiPriority w:val="39"/>
    <w:semiHidden/>
    <w:rsid w:val="00625B95"/>
    <w:pPr>
      <w:framePr w:wrap="around"/>
    </w:pPr>
    <w:rPr>
      <w:sz w:val="18"/>
    </w:rPr>
  </w:style>
  <w:style w:type="paragraph" w:styleId="Sisluet8">
    <w:name w:val="toc 8"/>
    <w:basedOn w:val="Sisluet7"/>
    <w:next w:val="Normaali"/>
    <w:autoRedefine/>
    <w:uiPriority w:val="39"/>
    <w:semiHidden/>
    <w:rsid w:val="00625B95"/>
    <w:pPr>
      <w:framePr w:wrap="around"/>
    </w:pPr>
  </w:style>
  <w:style w:type="paragraph" w:styleId="Sisluet9">
    <w:name w:val="toc 9"/>
    <w:basedOn w:val="Sisluet8"/>
    <w:next w:val="Normaali"/>
    <w:autoRedefine/>
    <w:uiPriority w:val="39"/>
    <w:semiHidden/>
    <w:rsid w:val="00625B95"/>
    <w:pPr>
      <w:framePr w:wrap="around"/>
    </w:pPr>
  </w:style>
  <w:style w:type="character" w:customStyle="1" w:styleId="Otsikko3Char">
    <w:name w:val="Otsikko 3 Char"/>
    <w:aliases w:val="1.1.1 Otsikko Char"/>
    <w:basedOn w:val="Kappaleenoletusfontti"/>
    <w:link w:val="Otsikko3"/>
    <w:uiPriority w:val="9"/>
    <w:rsid w:val="00625B95"/>
    <w:rPr>
      <w:rFonts w:ascii="Arial" w:eastAsiaTheme="majorEastAsia" w:hAnsi="Arial" w:cstheme="majorHAnsi"/>
      <w:bCs/>
      <w:sz w:val="24"/>
      <w:szCs w:val="26"/>
    </w:rPr>
  </w:style>
  <w:style w:type="paragraph" w:styleId="Alatunniste">
    <w:name w:val="footer"/>
    <w:basedOn w:val="Normaali"/>
    <w:link w:val="AlatunnisteChar"/>
    <w:uiPriority w:val="99"/>
    <w:qFormat/>
    <w:rsid w:val="00F66CF7"/>
    <w:pPr>
      <w:tabs>
        <w:tab w:val="center" w:pos="4819"/>
        <w:tab w:val="right" w:pos="9638"/>
      </w:tabs>
      <w:spacing w:after="0" w:line="240" w:lineRule="auto"/>
    </w:pPr>
    <w:rPr>
      <w:noProof/>
      <w:sz w:val="22"/>
      <w:szCs w:val="18"/>
    </w:rPr>
  </w:style>
  <w:style w:type="character" w:customStyle="1" w:styleId="AlatunnisteChar">
    <w:name w:val="Alatunniste Char"/>
    <w:basedOn w:val="Kappaleenoletusfontti"/>
    <w:link w:val="Alatunniste"/>
    <w:uiPriority w:val="99"/>
    <w:rsid w:val="00F66CF7"/>
    <w:rPr>
      <w:rFonts w:ascii="Arial" w:hAnsi="Arial"/>
      <w:noProof/>
      <w:szCs w:val="18"/>
    </w:rPr>
  </w:style>
  <w:style w:type="character" w:customStyle="1" w:styleId="Otsikko4Char">
    <w:name w:val="Otsikko 4 Char"/>
    <w:aliases w:val="1.1.1.1 Otsikko Char"/>
    <w:basedOn w:val="Kappaleenoletusfontti"/>
    <w:link w:val="Otsikko4"/>
    <w:uiPriority w:val="9"/>
    <w:semiHidden/>
    <w:rsid w:val="00625B95"/>
    <w:rPr>
      <w:rFonts w:ascii="Arial" w:eastAsiaTheme="majorEastAsia" w:hAnsi="Arial" w:cstheme="majorBidi"/>
      <w:bCs/>
      <w:iCs/>
      <w:sz w:val="24"/>
    </w:rPr>
  </w:style>
  <w:style w:type="paragraph" w:customStyle="1" w:styleId="Kuvateksti">
    <w:name w:val="Kuvateksti"/>
    <w:basedOn w:val="Normaali"/>
    <w:link w:val="KuvatekstiChar"/>
    <w:semiHidden/>
    <w:rsid w:val="00625B95"/>
  </w:style>
  <w:style w:type="paragraph" w:styleId="Lainaus">
    <w:name w:val="Quote"/>
    <w:basedOn w:val="Normaali"/>
    <w:next w:val="Normaali"/>
    <w:link w:val="LainausChar"/>
    <w:uiPriority w:val="29"/>
    <w:qFormat/>
    <w:rsid w:val="00625B95"/>
    <w:pPr>
      <w:spacing w:before="120" w:after="320" w:line="240" w:lineRule="auto"/>
      <w:ind w:left="1304"/>
    </w:pPr>
    <w:rPr>
      <w:iCs/>
      <w:sz w:val="20"/>
    </w:rPr>
  </w:style>
  <w:style w:type="character" w:customStyle="1" w:styleId="KuvatekstiChar">
    <w:name w:val="Kuvateksti Char"/>
    <w:basedOn w:val="Kappaleenoletusfontti"/>
    <w:link w:val="Kuvateksti"/>
    <w:semiHidden/>
    <w:rsid w:val="00625B95"/>
    <w:rPr>
      <w:rFonts w:ascii="Arial" w:hAnsi="Arial"/>
      <w:sz w:val="24"/>
    </w:rPr>
  </w:style>
  <w:style w:type="character" w:customStyle="1" w:styleId="LainausChar">
    <w:name w:val="Lainaus Char"/>
    <w:basedOn w:val="Kappaleenoletusfontti"/>
    <w:link w:val="Lainaus"/>
    <w:uiPriority w:val="29"/>
    <w:rsid w:val="00625B95"/>
    <w:rPr>
      <w:rFonts w:ascii="Arial" w:hAnsi="Arial"/>
      <w:iCs/>
      <w:sz w:val="20"/>
    </w:rPr>
  </w:style>
  <w:style w:type="paragraph" w:styleId="Kuvaotsikko">
    <w:name w:val="caption"/>
    <w:aliases w:val="caption"/>
    <w:basedOn w:val="Normaali"/>
    <w:next w:val="Normaali"/>
    <w:uiPriority w:val="35"/>
    <w:qFormat/>
    <w:rsid w:val="00547A7D"/>
    <w:pPr>
      <w:spacing w:after="480" w:line="312" w:lineRule="auto"/>
    </w:pPr>
    <w:rPr>
      <w:bCs/>
      <w:szCs w:val="18"/>
    </w:rPr>
  </w:style>
  <w:style w:type="paragraph" w:styleId="Kuvaotsikkoluettelo">
    <w:name w:val="table of figures"/>
    <w:aliases w:val="Table of figures"/>
    <w:uiPriority w:val="99"/>
    <w:rsid w:val="00EB5607"/>
    <w:pPr>
      <w:spacing w:after="0" w:line="360" w:lineRule="auto"/>
    </w:pPr>
    <w:rPr>
      <w:rFonts w:ascii="Arial" w:hAnsi="Arial"/>
      <w:sz w:val="24"/>
    </w:rPr>
  </w:style>
  <w:style w:type="paragraph" w:styleId="Luettelokappale">
    <w:name w:val="List Paragraph"/>
    <w:aliases w:val="list paragraph"/>
    <w:basedOn w:val="Normaali"/>
    <w:uiPriority w:val="34"/>
    <w:rsid w:val="00625B95"/>
    <w:pPr>
      <w:numPr>
        <w:numId w:val="18"/>
      </w:numPr>
      <w:contextualSpacing/>
    </w:pPr>
  </w:style>
  <w:style w:type="table" w:styleId="TaulukkoRuudukko">
    <w:name w:val="Table Grid"/>
    <w:basedOn w:val="Normaalitaulukko"/>
    <w:uiPriority w:val="59"/>
    <w:rsid w:val="00625B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koteksti">
    <w:name w:val="Taulukkoteksti"/>
    <w:basedOn w:val="Normaali"/>
    <w:link w:val="TaulukkotekstiChar"/>
    <w:semiHidden/>
    <w:rsid w:val="00625B95"/>
    <w:pPr>
      <w:spacing w:after="120"/>
    </w:pPr>
  </w:style>
  <w:style w:type="character" w:customStyle="1" w:styleId="Otsikko5Char">
    <w:name w:val="Otsikko 5 Char"/>
    <w:aliases w:val="1.1.1.1.1 Otsikko Char"/>
    <w:basedOn w:val="Kappaleenoletusfontti"/>
    <w:link w:val="Otsikko5"/>
    <w:uiPriority w:val="9"/>
    <w:semiHidden/>
    <w:rsid w:val="00625B95"/>
    <w:rPr>
      <w:rFonts w:ascii="Arial" w:eastAsiaTheme="majorEastAsia" w:hAnsi="Arial" w:cstheme="majorBidi"/>
      <w:bCs/>
      <w:iCs/>
      <w:sz w:val="24"/>
    </w:rPr>
  </w:style>
  <w:style w:type="character" w:customStyle="1" w:styleId="TaulukkotekstiChar">
    <w:name w:val="Taulukkoteksti Char"/>
    <w:basedOn w:val="Kappaleenoletusfontti"/>
    <w:link w:val="Taulukkoteksti"/>
    <w:semiHidden/>
    <w:rsid w:val="00625B95"/>
    <w:rPr>
      <w:rFonts w:ascii="Arial" w:hAnsi="Arial"/>
      <w:sz w:val="24"/>
    </w:rPr>
  </w:style>
  <w:style w:type="paragraph" w:customStyle="1" w:styleId="Sourcematerial">
    <w:name w:val="Source material"/>
    <w:aliases w:val="Lähde"/>
    <w:basedOn w:val="Normaali"/>
    <w:link w:val="SourcematerialChar"/>
    <w:qFormat/>
    <w:rsid w:val="00F414DA"/>
    <w:pPr>
      <w:spacing w:line="312" w:lineRule="auto"/>
    </w:pPr>
  </w:style>
  <w:style w:type="paragraph" w:styleId="Loppuviitteenteksti">
    <w:name w:val="endnote text"/>
    <w:basedOn w:val="Normaali"/>
    <w:link w:val="LoppuviitteentekstiChar"/>
    <w:uiPriority w:val="99"/>
    <w:semiHidden/>
    <w:unhideWhenUsed/>
    <w:rsid w:val="00625B95"/>
    <w:pPr>
      <w:spacing w:after="0" w:line="240" w:lineRule="auto"/>
    </w:pPr>
    <w:rPr>
      <w:sz w:val="20"/>
      <w:szCs w:val="20"/>
    </w:rPr>
  </w:style>
  <w:style w:type="character" w:customStyle="1" w:styleId="SourcematerialChar">
    <w:name w:val="Source material Char"/>
    <w:aliases w:val="Lähde Char"/>
    <w:basedOn w:val="Kappaleenoletusfontti"/>
    <w:link w:val="Sourcematerial"/>
    <w:rsid w:val="00F414DA"/>
    <w:rPr>
      <w:rFonts w:ascii="Arial" w:hAnsi="Arial"/>
      <w:sz w:val="24"/>
    </w:rPr>
  </w:style>
  <w:style w:type="character" w:customStyle="1" w:styleId="LoppuviitteentekstiChar">
    <w:name w:val="Loppuviitteen teksti Char"/>
    <w:basedOn w:val="Kappaleenoletusfontti"/>
    <w:link w:val="Loppuviitteenteksti"/>
    <w:uiPriority w:val="99"/>
    <w:semiHidden/>
    <w:rsid w:val="00625B95"/>
    <w:rPr>
      <w:rFonts w:ascii="Arial" w:hAnsi="Arial"/>
      <w:sz w:val="20"/>
      <w:szCs w:val="20"/>
    </w:rPr>
  </w:style>
  <w:style w:type="character" w:styleId="Loppuviitteenviite">
    <w:name w:val="endnote reference"/>
    <w:basedOn w:val="Kappaleenoletusfontti"/>
    <w:uiPriority w:val="99"/>
    <w:semiHidden/>
    <w:unhideWhenUsed/>
    <w:rsid w:val="00625B95"/>
    <w:rPr>
      <w:vertAlign w:val="superscript"/>
    </w:rPr>
  </w:style>
  <w:style w:type="paragraph" w:customStyle="1" w:styleId="Tiivistelm">
    <w:name w:val="Tiivistelmä"/>
    <w:basedOn w:val="Normaali"/>
    <w:qFormat/>
    <w:rsid w:val="006B55BA"/>
    <w:pPr>
      <w:suppressAutoHyphens/>
      <w:spacing w:line="312" w:lineRule="auto"/>
    </w:pPr>
    <w:rPr>
      <w:rFonts w:cs="Arial"/>
      <w:szCs w:val="20"/>
    </w:rPr>
  </w:style>
  <w:style w:type="paragraph" w:styleId="Huomautuksenotsikko">
    <w:name w:val="Note Heading"/>
    <w:basedOn w:val="Normaali"/>
    <w:next w:val="Normaali"/>
    <w:link w:val="HuomautuksenotsikkoChar"/>
    <w:uiPriority w:val="99"/>
    <w:semiHidden/>
    <w:unhideWhenUsed/>
    <w:rsid w:val="00625B95"/>
    <w:pPr>
      <w:spacing w:after="0" w:line="240" w:lineRule="auto"/>
    </w:pPr>
  </w:style>
  <w:style w:type="character" w:customStyle="1" w:styleId="HuomautuksenotsikkoChar">
    <w:name w:val="Huomautuksen otsikko Char"/>
    <w:basedOn w:val="Kappaleenoletusfontti"/>
    <w:link w:val="Huomautuksenotsikko"/>
    <w:uiPriority w:val="99"/>
    <w:semiHidden/>
    <w:rsid w:val="00625B95"/>
    <w:rPr>
      <w:rFonts w:ascii="Arial" w:hAnsi="Arial"/>
      <w:sz w:val="24"/>
    </w:rPr>
  </w:style>
  <w:style w:type="character" w:styleId="Paikkamerkkiteksti">
    <w:name w:val="Placeholder Text"/>
    <w:basedOn w:val="Kappaleenoletusfontti"/>
    <w:uiPriority w:val="99"/>
    <w:semiHidden/>
    <w:rsid w:val="00625B95"/>
    <w:rPr>
      <w:color w:val="808080"/>
    </w:rPr>
  </w:style>
  <w:style w:type="paragraph" w:customStyle="1" w:styleId="Kuvioteksti">
    <w:name w:val="Kuvioteksti"/>
    <w:basedOn w:val="Normaali"/>
    <w:link w:val="KuviotekstiChar"/>
    <w:semiHidden/>
    <w:rsid w:val="00625B95"/>
  </w:style>
  <w:style w:type="character" w:customStyle="1" w:styleId="KuviotekstiChar">
    <w:name w:val="Kuvioteksti Char"/>
    <w:basedOn w:val="Kappaleenoletusfontti"/>
    <w:link w:val="Kuvioteksti"/>
    <w:semiHidden/>
    <w:rsid w:val="00625B95"/>
    <w:rPr>
      <w:rFonts w:ascii="Arial" w:hAnsi="Arial"/>
      <w:sz w:val="24"/>
    </w:rPr>
  </w:style>
  <w:style w:type="character" w:styleId="AvattuHyperlinkki">
    <w:name w:val="FollowedHyperlink"/>
    <w:basedOn w:val="Kappaleenoletusfontti"/>
    <w:uiPriority w:val="99"/>
    <w:semiHidden/>
    <w:unhideWhenUsed/>
    <w:rsid w:val="00625B95"/>
    <w:rPr>
      <w:color w:val="800080" w:themeColor="followedHyperlink"/>
      <w:u w:val="single"/>
    </w:rPr>
  </w:style>
  <w:style w:type="character" w:styleId="Kommentinviite">
    <w:name w:val="annotation reference"/>
    <w:basedOn w:val="Kappaleenoletusfontti"/>
    <w:uiPriority w:val="99"/>
    <w:semiHidden/>
    <w:unhideWhenUsed/>
    <w:rsid w:val="00625B95"/>
    <w:rPr>
      <w:sz w:val="16"/>
      <w:szCs w:val="16"/>
    </w:rPr>
  </w:style>
  <w:style w:type="paragraph" w:styleId="Kommentinteksti">
    <w:name w:val="annotation text"/>
    <w:basedOn w:val="Normaali"/>
    <w:link w:val="KommentintekstiChar"/>
    <w:uiPriority w:val="99"/>
    <w:semiHidden/>
    <w:unhideWhenUsed/>
    <w:rsid w:val="00625B95"/>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625B95"/>
    <w:rPr>
      <w:rFonts w:ascii="Arial" w:hAnsi="Arial"/>
      <w:sz w:val="20"/>
      <w:szCs w:val="20"/>
    </w:rPr>
  </w:style>
  <w:style w:type="paragraph" w:styleId="Kommentinotsikko">
    <w:name w:val="annotation subject"/>
    <w:basedOn w:val="Kommentinteksti"/>
    <w:next w:val="Kommentinteksti"/>
    <w:link w:val="KommentinotsikkoChar"/>
    <w:uiPriority w:val="99"/>
    <w:semiHidden/>
    <w:unhideWhenUsed/>
    <w:rsid w:val="00625B95"/>
    <w:rPr>
      <w:b/>
      <w:bCs/>
    </w:rPr>
  </w:style>
  <w:style w:type="character" w:customStyle="1" w:styleId="KommentinotsikkoChar">
    <w:name w:val="Kommentin otsikko Char"/>
    <w:basedOn w:val="KommentintekstiChar"/>
    <w:link w:val="Kommentinotsikko"/>
    <w:uiPriority w:val="99"/>
    <w:semiHidden/>
    <w:rsid w:val="00625B95"/>
    <w:rPr>
      <w:rFonts w:ascii="Arial" w:hAnsi="Arial"/>
      <w:b/>
      <w:bCs/>
      <w:sz w:val="20"/>
      <w:szCs w:val="20"/>
    </w:rPr>
  </w:style>
  <w:style w:type="table" w:styleId="Normaaliruudukko3-korostus1">
    <w:name w:val="Medium Grid 3 Accent 1"/>
    <w:basedOn w:val="Normaalitaulukko"/>
    <w:uiPriority w:val="69"/>
    <w:rsid w:val="00625B9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List1-Accent11">
    <w:name w:val="Medium List 1 - Accent 11"/>
    <w:basedOn w:val="Normaalitaulukko"/>
    <w:uiPriority w:val="65"/>
    <w:rsid w:val="00625B9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Normaaliluettelo2-korostus1">
    <w:name w:val="Medium List 2 Accent 1"/>
    <w:basedOn w:val="Normaalitaulukko"/>
    <w:uiPriority w:val="66"/>
    <w:rsid w:val="00625B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Vriksvarjostus-korostus1">
    <w:name w:val="Colorful Shading Accent 1"/>
    <w:basedOn w:val="Normaalitaulukko"/>
    <w:uiPriority w:val="71"/>
    <w:rsid w:val="00625B9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Otsikko6Char">
    <w:name w:val="Otsikko 6 Char"/>
    <w:basedOn w:val="Kappaleenoletusfontti"/>
    <w:link w:val="Otsikko6"/>
    <w:uiPriority w:val="9"/>
    <w:semiHidden/>
    <w:rsid w:val="00625B95"/>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625B95"/>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625B95"/>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625B95"/>
    <w:rPr>
      <w:rFonts w:asciiTheme="majorHAnsi" w:eastAsiaTheme="majorEastAsia" w:hAnsiTheme="majorHAnsi" w:cstheme="majorBidi"/>
      <w:i/>
      <w:iCs/>
      <w:color w:val="404040" w:themeColor="text1" w:themeTint="BF"/>
      <w:sz w:val="20"/>
      <w:szCs w:val="20"/>
    </w:rPr>
  </w:style>
  <w:style w:type="paragraph" w:customStyle="1" w:styleId="TitleofThesis">
    <w:name w:val="Title of Thesis"/>
    <w:aliases w:val="Opinnäytetyön nimi"/>
    <w:next w:val="Normaali"/>
    <w:qFormat/>
    <w:rsid w:val="00AA2D7B"/>
    <w:pPr>
      <w:suppressAutoHyphens/>
      <w:spacing w:line="312" w:lineRule="auto"/>
      <w:ind w:left="1276"/>
    </w:pPr>
    <w:rPr>
      <w:rFonts w:ascii="Arial" w:hAnsi="Arial" w:cs="Arial"/>
      <w:sz w:val="48"/>
      <w:szCs w:val="48"/>
    </w:rPr>
  </w:style>
  <w:style w:type="paragraph" w:styleId="Alaotsikko">
    <w:name w:val="Subtitle"/>
    <w:aliases w:val="subtitle"/>
    <w:basedOn w:val="Normaali"/>
    <w:next w:val="Normaali"/>
    <w:link w:val="AlaotsikkoChar"/>
    <w:uiPriority w:val="11"/>
    <w:qFormat/>
    <w:rsid w:val="00333A4E"/>
    <w:pPr>
      <w:numPr>
        <w:ilvl w:val="1"/>
      </w:numPr>
      <w:suppressAutoHyphens/>
      <w:spacing w:line="312" w:lineRule="auto"/>
      <w:ind w:left="1276"/>
    </w:pPr>
    <w:rPr>
      <w:rFonts w:eastAsiaTheme="majorEastAsia" w:cstheme="majorHAnsi"/>
      <w:iCs/>
      <w:sz w:val="32"/>
      <w:szCs w:val="24"/>
    </w:rPr>
  </w:style>
  <w:style w:type="character" w:customStyle="1" w:styleId="AlaotsikkoChar">
    <w:name w:val="Alaotsikko Char"/>
    <w:aliases w:val="subtitle Char"/>
    <w:basedOn w:val="Kappaleenoletusfontti"/>
    <w:link w:val="Alaotsikko"/>
    <w:uiPriority w:val="11"/>
    <w:rsid w:val="00333A4E"/>
    <w:rPr>
      <w:rFonts w:ascii="Arial" w:eastAsiaTheme="majorEastAsia" w:hAnsi="Arial" w:cstheme="majorHAnsi"/>
      <w:iCs/>
      <w:sz w:val="32"/>
      <w:szCs w:val="24"/>
    </w:rPr>
  </w:style>
  <w:style w:type="paragraph" w:customStyle="1" w:styleId="Information">
    <w:name w:val="Information"/>
    <w:aliases w:val="Tiedot"/>
    <w:next w:val="Normaali"/>
    <w:qFormat/>
    <w:rsid w:val="00AA2D7B"/>
    <w:pPr>
      <w:spacing w:line="312" w:lineRule="auto"/>
    </w:pPr>
    <w:rPr>
      <w:rFonts w:ascii="Arial" w:hAnsi="Arial"/>
      <w:sz w:val="24"/>
    </w:rPr>
  </w:style>
  <w:style w:type="paragraph" w:customStyle="1" w:styleId="Name">
    <w:name w:val="Name"/>
    <w:aliases w:val="Nimi"/>
    <w:next w:val="Normaali"/>
    <w:qFormat/>
    <w:rsid w:val="00AA2D7B"/>
    <w:pPr>
      <w:spacing w:line="240" w:lineRule="auto"/>
      <w:ind w:left="1276"/>
    </w:pPr>
    <w:rPr>
      <w:rFonts w:ascii="Arial" w:hAnsi="Arial"/>
      <w:noProof/>
      <w:sz w:val="24"/>
    </w:rPr>
  </w:style>
  <w:style w:type="paragraph" w:customStyle="1" w:styleId="Information2">
    <w:name w:val="Information 2"/>
    <w:aliases w:val="Tiedot 2"/>
    <w:next w:val="Normaali"/>
    <w:qFormat/>
    <w:rsid w:val="00333A4E"/>
    <w:pPr>
      <w:spacing w:line="312" w:lineRule="auto"/>
    </w:pPr>
    <w:rPr>
      <w:rFonts w:ascii="Arial" w:hAnsi="Arial"/>
      <w:noProof/>
      <w:sz w:val="24"/>
      <w:szCs w:val="16"/>
    </w:rPr>
  </w:style>
  <w:style w:type="paragraph" w:customStyle="1" w:styleId="Authors">
    <w:name w:val="Author(s)"/>
    <w:aliases w:val="Tekijä(t)"/>
    <w:next w:val="Normaali"/>
    <w:qFormat/>
    <w:rsid w:val="00625B95"/>
    <w:pPr>
      <w:spacing w:before="480" w:after="480" w:line="240" w:lineRule="auto"/>
    </w:pPr>
    <w:rPr>
      <w:rFonts w:ascii="Arial" w:hAnsi="Arial" w:cs="Arial"/>
      <w:noProof/>
      <w:sz w:val="28"/>
      <w:szCs w:val="28"/>
    </w:rPr>
  </w:style>
  <w:style w:type="paragraph" w:customStyle="1" w:styleId="Workname">
    <w:name w:val="Work name"/>
    <w:aliases w:val="Työn nimi"/>
    <w:next w:val="Normaali"/>
    <w:qFormat/>
    <w:rsid w:val="00333A4E"/>
    <w:pPr>
      <w:suppressAutoHyphens/>
      <w:spacing w:line="312" w:lineRule="auto"/>
    </w:pPr>
    <w:rPr>
      <w:rFonts w:ascii="Arial" w:hAnsi="Arial" w:cs="Arial"/>
      <w:sz w:val="36"/>
      <w:szCs w:val="16"/>
    </w:rPr>
  </w:style>
  <w:style w:type="paragraph" w:customStyle="1" w:styleId="Abstract">
    <w:name w:val="Abstract"/>
    <w:basedOn w:val="Normaali"/>
    <w:qFormat/>
    <w:rsid w:val="00C92997"/>
    <w:pPr>
      <w:suppressAutoHyphens/>
      <w:spacing w:line="312" w:lineRule="auto"/>
    </w:pPr>
    <w:rPr>
      <w:rFonts w:cs="Arial"/>
      <w:szCs w:val="20"/>
      <w:lang w:val="en-US"/>
    </w:rPr>
  </w:style>
  <w:style w:type="paragraph" w:customStyle="1" w:styleId="Abbreviationsorsymbols">
    <w:name w:val="Abbreviations or symbols"/>
    <w:aliases w:val="Lyhenteet ja symbolit"/>
    <w:next w:val="Normaali"/>
    <w:qFormat/>
    <w:rsid w:val="00F66CF7"/>
    <w:pPr>
      <w:spacing w:line="312" w:lineRule="auto"/>
      <w:ind w:left="2552" w:hanging="2552"/>
    </w:pPr>
    <w:rPr>
      <w:rFonts w:ascii="Arial" w:hAnsi="Arial"/>
      <w:sz w:val="24"/>
    </w:rPr>
  </w:style>
  <w:style w:type="paragraph" w:customStyle="1" w:styleId="REFERENCES">
    <w:name w:val="REFERENCES"/>
    <w:aliases w:val="LÄHTEET"/>
    <w:basedOn w:val="Otsikko1"/>
    <w:next w:val="Sourcematerial"/>
    <w:link w:val="REFERENCESChar"/>
    <w:qFormat/>
    <w:rsid w:val="00547A7D"/>
    <w:pPr>
      <w:ind w:left="0" w:firstLine="0"/>
    </w:pPr>
  </w:style>
  <w:style w:type="paragraph" w:customStyle="1" w:styleId="UnnumberedHeading">
    <w:name w:val="Unnumbered Heading"/>
    <w:aliases w:val="Numeroimaton väliotsikko"/>
    <w:basedOn w:val="Normaali"/>
    <w:next w:val="Normaali"/>
    <w:link w:val="UnnumberedHeadingChar"/>
    <w:qFormat/>
    <w:rsid w:val="00547A7D"/>
    <w:pPr>
      <w:keepNext/>
      <w:suppressAutoHyphens/>
      <w:spacing w:before="480" w:after="480" w:line="312" w:lineRule="auto"/>
    </w:pPr>
    <w:rPr>
      <w:b/>
    </w:rPr>
  </w:style>
  <w:style w:type="character" w:customStyle="1" w:styleId="REFERENCESChar">
    <w:name w:val="REFERENCES Char"/>
    <w:aliases w:val="LÄHTEET Char"/>
    <w:basedOn w:val="Otsikko1Char"/>
    <w:link w:val="REFERENCES"/>
    <w:rsid w:val="00547A7D"/>
    <w:rPr>
      <w:rFonts w:ascii="Arial" w:eastAsiaTheme="majorEastAsia" w:hAnsi="Arial" w:cstheme="majorHAnsi"/>
      <w:b/>
      <w:bCs/>
      <w:sz w:val="32"/>
      <w:szCs w:val="28"/>
    </w:rPr>
  </w:style>
  <w:style w:type="paragraph" w:customStyle="1" w:styleId="HeadingofAppendix">
    <w:name w:val="Heading of Appendix"/>
    <w:aliases w:val="Liite otsikko"/>
    <w:next w:val="Normaali"/>
    <w:qFormat/>
    <w:rsid w:val="00547A7D"/>
    <w:pPr>
      <w:suppressAutoHyphens/>
      <w:spacing w:after="480" w:line="312" w:lineRule="auto"/>
    </w:pPr>
    <w:rPr>
      <w:rFonts w:ascii="Arial" w:hAnsi="Arial"/>
      <w:b/>
      <w:sz w:val="32"/>
    </w:rPr>
  </w:style>
  <w:style w:type="paragraph" w:styleId="Eivli">
    <w:name w:val="No Spacing"/>
    <w:uiPriority w:val="1"/>
    <w:semiHidden/>
    <w:rsid w:val="00625B95"/>
    <w:pPr>
      <w:spacing w:after="0" w:line="240" w:lineRule="auto"/>
      <w:jc w:val="both"/>
    </w:pPr>
    <w:rPr>
      <w:rFonts w:ascii="Arial" w:hAnsi="Arial"/>
      <w:sz w:val="24"/>
    </w:rPr>
  </w:style>
  <w:style w:type="character" w:customStyle="1" w:styleId="UnnumberedHeadingChar">
    <w:name w:val="Unnumbered Heading Char"/>
    <w:aliases w:val="Numeroimaton väliotsikko Char"/>
    <w:basedOn w:val="Kappaleenoletusfontti"/>
    <w:link w:val="UnnumberedHeading"/>
    <w:rsid w:val="00547A7D"/>
    <w:rPr>
      <w:rFonts w:ascii="Arial" w:hAnsi="Arial"/>
      <w:b/>
      <w:sz w:val="24"/>
    </w:rPr>
  </w:style>
  <w:style w:type="numbering" w:customStyle="1" w:styleId="Otsikkonumerointi">
    <w:name w:val="Otsikkonumerointi"/>
    <w:uiPriority w:val="99"/>
    <w:rsid w:val="00625B95"/>
    <w:pPr>
      <w:numPr>
        <w:numId w:val="11"/>
      </w:numPr>
    </w:pPr>
  </w:style>
  <w:style w:type="table" w:styleId="Vaaleavarjostus">
    <w:name w:val="Light Shading"/>
    <w:basedOn w:val="Normaalitaulukko"/>
    <w:uiPriority w:val="60"/>
    <w:rsid w:val="00625B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ivunumero">
    <w:name w:val="page number"/>
    <w:aliases w:val="Page number"/>
    <w:basedOn w:val="Kappaleenoletusfontti"/>
    <w:uiPriority w:val="99"/>
    <w:qFormat/>
    <w:rsid w:val="00880D27"/>
    <w:rPr>
      <w:rFonts w:ascii="Arial" w:hAnsi="Arial"/>
      <w:sz w:val="24"/>
    </w:rPr>
  </w:style>
  <w:style w:type="paragraph" w:styleId="Lhdeviiteluettelo">
    <w:name w:val="table of authorities"/>
    <w:basedOn w:val="Normaali"/>
    <w:next w:val="Normaali"/>
    <w:uiPriority w:val="99"/>
    <w:semiHidden/>
    <w:unhideWhenUsed/>
    <w:rsid w:val="00625B95"/>
    <w:pPr>
      <w:spacing w:after="0"/>
      <w:ind w:left="240" w:hanging="240"/>
    </w:pPr>
  </w:style>
  <w:style w:type="paragraph" w:styleId="Lhdeluettelonotsikko">
    <w:name w:val="toa heading"/>
    <w:basedOn w:val="Normaali"/>
    <w:next w:val="Normaali"/>
    <w:uiPriority w:val="99"/>
    <w:semiHidden/>
    <w:unhideWhenUsed/>
    <w:rsid w:val="00625B95"/>
    <w:pPr>
      <w:spacing w:before="120"/>
    </w:pPr>
    <w:rPr>
      <w:rFonts w:asciiTheme="majorHAnsi" w:eastAsiaTheme="majorEastAsia" w:hAnsiTheme="majorHAnsi" w:cstheme="majorBidi"/>
      <w:b/>
      <w:bCs/>
      <w:szCs w:val="24"/>
    </w:rPr>
  </w:style>
  <w:style w:type="paragraph" w:customStyle="1" w:styleId="ABBREVIATIONS">
    <w:name w:val="ABBREVIATIONS"/>
    <w:aliases w:val="LYHENTEET"/>
    <w:basedOn w:val="REFERENCES"/>
    <w:next w:val="Abbreviationsorsymbols"/>
    <w:qFormat/>
    <w:rsid w:val="00EB5607"/>
  </w:style>
  <w:style w:type="paragraph" w:customStyle="1" w:styleId="Sisllysluettelonotsikko2">
    <w:name w:val="Sisällysluettelon otsikko2"/>
    <w:aliases w:val="TOC Heading 2"/>
    <w:basedOn w:val="Sisllysluettelonotsikko"/>
    <w:link w:val="Sisllysluettelonotsikko2Char"/>
    <w:qFormat/>
    <w:rsid w:val="00625B95"/>
    <w:pPr>
      <w:spacing w:before="480"/>
    </w:pPr>
  </w:style>
  <w:style w:type="character" w:customStyle="1" w:styleId="SisllysluettelonotsikkoChar">
    <w:name w:val="Sisällysluettelon otsikko Char"/>
    <w:aliases w:val="TOC heading Char"/>
    <w:basedOn w:val="Otsikko1Char"/>
    <w:link w:val="Sisllysluettelonotsikko"/>
    <w:rsid w:val="003150B3"/>
    <w:rPr>
      <w:rFonts w:ascii="Arial" w:eastAsiaTheme="majorEastAsia" w:hAnsi="Arial" w:cs="Arial"/>
      <w:b/>
      <w:bCs/>
      <w:sz w:val="32"/>
      <w:szCs w:val="28"/>
    </w:rPr>
  </w:style>
  <w:style w:type="character" w:customStyle="1" w:styleId="Sisllysluettelonotsikko2Char">
    <w:name w:val="Sisällysluettelon otsikko2 Char"/>
    <w:aliases w:val="TOC Heading 2 Char"/>
    <w:basedOn w:val="SisllysluettelonotsikkoChar"/>
    <w:link w:val="Sisllysluettelonotsikko2"/>
    <w:rsid w:val="00625B95"/>
    <w:rPr>
      <w:rFonts w:ascii="Arial" w:eastAsiaTheme="majorEastAsia" w:hAnsi="Arial" w:cs="Arial"/>
      <w:b/>
      <w:bCs/>
      <w:caps w:val="0"/>
      <w:sz w:val="32"/>
      <w:szCs w:val="28"/>
    </w:rPr>
  </w:style>
  <w:style w:type="paragraph" w:customStyle="1" w:styleId="SubtitleofAbstract">
    <w:name w:val="Subtitle of Abstract"/>
    <w:aliases w:val="Tiivistelmän alaotsikko"/>
    <w:basedOn w:val="Tiivistelm"/>
    <w:next w:val="Tiivistelm"/>
    <w:qFormat/>
    <w:rsid w:val="00086C5C"/>
    <w:pPr>
      <w:spacing w:after="480"/>
    </w:pPr>
  </w:style>
  <w:style w:type="table" w:styleId="Vaaleataulukkoruudukko">
    <w:name w:val="Grid Table Light"/>
    <w:basedOn w:val="Normaalitaulukko"/>
    <w:uiPriority w:val="40"/>
    <w:rsid w:val="00EB7F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atkaisematonmaininta">
    <w:name w:val="Unresolved Mention"/>
    <w:basedOn w:val="Kappaleenoletusfontti"/>
    <w:uiPriority w:val="99"/>
    <w:semiHidden/>
    <w:unhideWhenUsed/>
    <w:rsid w:val="00DE5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29209">
      <w:bodyDiv w:val="1"/>
      <w:marLeft w:val="0"/>
      <w:marRight w:val="0"/>
      <w:marTop w:val="0"/>
      <w:marBottom w:val="0"/>
      <w:divBdr>
        <w:top w:val="none" w:sz="0" w:space="0" w:color="auto"/>
        <w:left w:val="none" w:sz="0" w:space="0" w:color="auto"/>
        <w:bottom w:val="none" w:sz="0" w:space="0" w:color="auto"/>
        <w:right w:val="none" w:sz="0" w:space="0" w:color="auto"/>
      </w:divBdr>
      <w:divsChild>
        <w:div w:id="954409109">
          <w:marLeft w:val="0"/>
          <w:marRight w:val="0"/>
          <w:marTop w:val="0"/>
          <w:marBottom w:val="0"/>
          <w:divBdr>
            <w:top w:val="none" w:sz="0" w:space="0" w:color="auto"/>
            <w:left w:val="none" w:sz="0" w:space="0" w:color="auto"/>
            <w:bottom w:val="none" w:sz="0" w:space="0" w:color="auto"/>
            <w:right w:val="none" w:sz="0" w:space="0" w:color="auto"/>
          </w:divBdr>
        </w:div>
      </w:divsChild>
    </w:div>
    <w:div w:id="283582935">
      <w:bodyDiv w:val="1"/>
      <w:marLeft w:val="0"/>
      <w:marRight w:val="0"/>
      <w:marTop w:val="0"/>
      <w:marBottom w:val="0"/>
      <w:divBdr>
        <w:top w:val="none" w:sz="0" w:space="0" w:color="auto"/>
        <w:left w:val="none" w:sz="0" w:space="0" w:color="auto"/>
        <w:bottom w:val="none" w:sz="0" w:space="0" w:color="auto"/>
        <w:right w:val="none" w:sz="0" w:space="0" w:color="auto"/>
      </w:divBdr>
      <w:divsChild>
        <w:div w:id="980034843">
          <w:marLeft w:val="0"/>
          <w:marRight w:val="0"/>
          <w:marTop w:val="0"/>
          <w:marBottom w:val="0"/>
          <w:divBdr>
            <w:top w:val="none" w:sz="0" w:space="0" w:color="auto"/>
            <w:left w:val="none" w:sz="0" w:space="0" w:color="auto"/>
            <w:bottom w:val="none" w:sz="0" w:space="0" w:color="auto"/>
            <w:right w:val="none" w:sz="0" w:space="0" w:color="auto"/>
          </w:divBdr>
        </w:div>
      </w:divsChild>
    </w:div>
    <w:div w:id="448357176">
      <w:bodyDiv w:val="1"/>
      <w:marLeft w:val="0"/>
      <w:marRight w:val="0"/>
      <w:marTop w:val="0"/>
      <w:marBottom w:val="0"/>
      <w:divBdr>
        <w:top w:val="none" w:sz="0" w:space="0" w:color="auto"/>
        <w:left w:val="none" w:sz="0" w:space="0" w:color="auto"/>
        <w:bottom w:val="none" w:sz="0" w:space="0" w:color="auto"/>
        <w:right w:val="none" w:sz="0" w:space="0" w:color="auto"/>
      </w:divBdr>
    </w:div>
    <w:div w:id="847250520">
      <w:bodyDiv w:val="1"/>
      <w:marLeft w:val="0"/>
      <w:marRight w:val="0"/>
      <w:marTop w:val="0"/>
      <w:marBottom w:val="0"/>
      <w:divBdr>
        <w:top w:val="none" w:sz="0" w:space="0" w:color="auto"/>
        <w:left w:val="none" w:sz="0" w:space="0" w:color="auto"/>
        <w:bottom w:val="none" w:sz="0" w:space="0" w:color="auto"/>
        <w:right w:val="none" w:sz="0" w:space="0" w:color="auto"/>
      </w:divBdr>
      <w:divsChild>
        <w:div w:id="520123485">
          <w:marLeft w:val="0"/>
          <w:marRight w:val="0"/>
          <w:marTop w:val="0"/>
          <w:marBottom w:val="0"/>
          <w:divBdr>
            <w:top w:val="none" w:sz="0" w:space="0" w:color="auto"/>
            <w:left w:val="none" w:sz="0" w:space="0" w:color="auto"/>
            <w:bottom w:val="none" w:sz="0" w:space="0" w:color="auto"/>
            <w:right w:val="none" w:sz="0" w:space="0" w:color="auto"/>
          </w:divBdr>
          <w:divsChild>
            <w:div w:id="1409814657">
              <w:marLeft w:val="0"/>
              <w:marRight w:val="0"/>
              <w:marTop w:val="0"/>
              <w:marBottom w:val="0"/>
              <w:divBdr>
                <w:top w:val="none" w:sz="0" w:space="0" w:color="auto"/>
                <w:left w:val="none" w:sz="0" w:space="0" w:color="auto"/>
                <w:bottom w:val="none" w:sz="0" w:space="0" w:color="auto"/>
                <w:right w:val="none" w:sz="0" w:space="0" w:color="auto"/>
              </w:divBdr>
              <w:divsChild>
                <w:div w:id="1829782508">
                  <w:marLeft w:val="0"/>
                  <w:marRight w:val="0"/>
                  <w:marTop w:val="0"/>
                  <w:marBottom w:val="0"/>
                  <w:divBdr>
                    <w:top w:val="none" w:sz="0" w:space="0" w:color="auto"/>
                    <w:left w:val="none" w:sz="0" w:space="0" w:color="auto"/>
                    <w:bottom w:val="none" w:sz="0" w:space="0" w:color="auto"/>
                    <w:right w:val="none" w:sz="0" w:space="0" w:color="auto"/>
                  </w:divBdr>
                  <w:divsChild>
                    <w:div w:id="5432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5589">
      <w:bodyDiv w:val="1"/>
      <w:marLeft w:val="0"/>
      <w:marRight w:val="0"/>
      <w:marTop w:val="0"/>
      <w:marBottom w:val="0"/>
      <w:divBdr>
        <w:top w:val="none" w:sz="0" w:space="0" w:color="auto"/>
        <w:left w:val="none" w:sz="0" w:space="0" w:color="auto"/>
        <w:bottom w:val="none" w:sz="0" w:space="0" w:color="auto"/>
        <w:right w:val="none" w:sz="0" w:space="0" w:color="auto"/>
      </w:divBdr>
    </w:div>
    <w:div w:id="983511019">
      <w:bodyDiv w:val="1"/>
      <w:marLeft w:val="0"/>
      <w:marRight w:val="0"/>
      <w:marTop w:val="0"/>
      <w:marBottom w:val="0"/>
      <w:divBdr>
        <w:top w:val="none" w:sz="0" w:space="0" w:color="auto"/>
        <w:left w:val="none" w:sz="0" w:space="0" w:color="auto"/>
        <w:bottom w:val="none" w:sz="0" w:space="0" w:color="auto"/>
        <w:right w:val="none" w:sz="0" w:space="0" w:color="auto"/>
      </w:divBdr>
    </w:div>
    <w:div w:id="1307052421">
      <w:bodyDiv w:val="1"/>
      <w:marLeft w:val="0"/>
      <w:marRight w:val="0"/>
      <w:marTop w:val="0"/>
      <w:marBottom w:val="0"/>
      <w:divBdr>
        <w:top w:val="none" w:sz="0" w:space="0" w:color="auto"/>
        <w:left w:val="none" w:sz="0" w:space="0" w:color="auto"/>
        <w:bottom w:val="none" w:sz="0" w:space="0" w:color="auto"/>
        <w:right w:val="none" w:sz="0" w:space="0" w:color="auto"/>
      </w:divBdr>
    </w:div>
    <w:div w:id="1567378497">
      <w:bodyDiv w:val="1"/>
      <w:marLeft w:val="0"/>
      <w:marRight w:val="0"/>
      <w:marTop w:val="0"/>
      <w:marBottom w:val="0"/>
      <w:divBdr>
        <w:top w:val="none" w:sz="0" w:space="0" w:color="auto"/>
        <w:left w:val="none" w:sz="0" w:space="0" w:color="auto"/>
        <w:bottom w:val="none" w:sz="0" w:space="0" w:color="auto"/>
        <w:right w:val="none" w:sz="0" w:space="0" w:color="auto"/>
      </w:divBdr>
      <w:divsChild>
        <w:div w:id="956451120">
          <w:marLeft w:val="0"/>
          <w:marRight w:val="0"/>
          <w:marTop w:val="0"/>
          <w:marBottom w:val="0"/>
          <w:divBdr>
            <w:top w:val="none" w:sz="0" w:space="0" w:color="auto"/>
            <w:left w:val="none" w:sz="0" w:space="0" w:color="auto"/>
            <w:bottom w:val="none" w:sz="0" w:space="0" w:color="auto"/>
            <w:right w:val="none" w:sz="0" w:space="0" w:color="auto"/>
          </w:divBdr>
          <w:divsChild>
            <w:div w:id="406465250">
              <w:marLeft w:val="0"/>
              <w:marRight w:val="0"/>
              <w:marTop w:val="0"/>
              <w:marBottom w:val="0"/>
              <w:divBdr>
                <w:top w:val="none" w:sz="0" w:space="0" w:color="auto"/>
                <w:left w:val="none" w:sz="0" w:space="0" w:color="auto"/>
                <w:bottom w:val="none" w:sz="0" w:space="0" w:color="auto"/>
                <w:right w:val="none" w:sz="0" w:space="0" w:color="auto"/>
              </w:divBdr>
              <w:divsChild>
                <w:div w:id="656691400">
                  <w:marLeft w:val="0"/>
                  <w:marRight w:val="0"/>
                  <w:marTop w:val="0"/>
                  <w:marBottom w:val="0"/>
                  <w:divBdr>
                    <w:top w:val="none" w:sz="0" w:space="0" w:color="auto"/>
                    <w:left w:val="none" w:sz="0" w:space="0" w:color="auto"/>
                    <w:bottom w:val="none" w:sz="0" w:space="0" w:color="auto"/>
                    <w:right w:val="none" w:sz="0" w:space="0" w:color="auto"/>
                  </w:divBdr>
                  <w:divsChild>
                    <w:div w:id="11261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rueprojectinsight.com/blog/project-office/project-management-scope-creep"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ta\Downloads\Turun%20AMK-raporttipohja%20opintojaksoraportteihin-w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C1504292714CC6B4A3BE5A2DD21189"/>
        <w:category>
          <w:name w:val="Yleiset"/>
          <w:gallery w:val="placeholder"/>
        </w:category>
        <w:types>
          <w:type w:val="bbPlcHdr"/>
        </w:types>
        <w:behaviors>
          <w:behavior w:val="content"/>
        </w:behaviors>
        <w:guid w:val="{A5EDB8E9-8FDA-4403-A323-502E3EFC4F1D}"/>
      </w:docPartPr>
      <w:docPartBody>
        <w:p w:rsidR="00B9444A" w:rsidRDefault="00B9444A">
          <w:pPr>
            <w:pStyle w:val="3FC1504292714CC6B4A3BE5A2DD21189"/>
          </w:pPr>
          <w:r w:rsidRPr="00216151">
            <w:rPr>
              <w:rStyle w:val="Paikkamerkkiteksti"/>
            </w:rPr>
            <w:t>Click here to enter text.</w:t>
          </w:r>
        </w:p>
      </w:docPartBody>
    </w:docPart>
    <w:docPart>
      <w:docPartPr>
        <w:name w:val="5208DC39A5034AC7BDA3C960FBC3A210"/>
        <w:category>
          <w:name w:val="Yleiset"/>
          <w:gallery w:val="placeholder"/>
        </w:category>
        <w:types>
          <w:type w:val="bbPlcHdr"/>
        </w:types>
        <w:behaviors>
          <w:behavior w:val="content"/>
        </w:behaviors>
        <w:guid w:val="{C5158FFB-AB54-442D-A89B-BF7156A7FA7B}"/>
      </w:docPartPr>
      <w:docPartBody>
        <w:p w:rsidR="00B9444A" w:rsidRDefault="00B9444A">
          <w:pPr>
            <w:pStyle w:val="5208DC39A5034AC7BDA3C960FBC3A210"/>
          </w:pPr>
          <w:r w:rsidRPr="00216151">
            <w:rPr>
              <w:rStyle w:val="Paikkamerkkiteksti"/>
            </w:rPr>
            <w:t>Click here to enter text.</w:t>
          </w:r>
        </w:p>
      </w:docPartBody>
    </w:docPart>
    <w:docPart>
      <w:docPartPr>
        <w:name w:val="927A04BAB13A40F79AF8EE7186CF62F2"/>
        <w:category>
          <w:name w:val="Yleiset"/>
          <w:gallery w:val="placeholder"/>
        </w:category>
        <w:types>
          <w:type w:val="bbPlcHdr"/>
        </w:types>
        <w:behaviors>
          <w:behavior w:val="content"/>
        </w:behaviors>
        <w:guid w:val="{44ADB03A-D62C-4E2C-BF42-861FE350E107}"/>
      </w:docPartPr>
      <w:docPartBody>
        <w:p w:rsidR="00B9444A" w:rsidRDefault="00B9444A" w:rsidP="00B9444A">
          <w:pPr>
            <w:pStyle w:val="927A04BAB13A40F79AF8EE7186CF62F2"/>
          </w:pPr>
          <w:r w:rsidRPr="00216151">
            <w:rPr>
              <w:rStyle w:val="Paikkamerkkitekst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4A"/>
    <w:rsid w:val="0002144F"/>
    <w:rsid w:val="000E4D23"/>
    <w:rsid w:val="002C6D1E"/>
    <w:rsid w:val="002F3846"/>
    <w:rsid w:val="00302FCB"/>
    <w:rsid w:val="003A7387"/>
    <w:rsid w:val="00490A37"/>
    <w:rsid w:val="004B41F5"/>
    <w:rsid w:val="00521CAB"/>
    <w:rsid w:val="006354C1"/>
    <w:rsid w:val="00713F84"/>
    <w:rsid w:val="007B6391"/>
    <w:rsid w:val="007D742A"/>
    <w:rsid w:val="00835B46"/>
    <w:rsid w:val="008E0203"/>
    <w:rsid w:val="009C7AD8"/>
    <w:rsid w:val="009F39F5"/>
    <w:rsid w:val="00A43D77"/>
    <w:rsid w:val="00B9444A"/>
    <w:rsid w:val="00C77B2C"/>
    <w:rsid w:val="00D314F3"/>
    <w:rsid w:val="00DA5B79"/>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sid w:val="00B9444A"/>
    <w:rPr>
      <w:color w:val="808080"/>
    </w:rPr>
  </w:style>
  <w:style w:type="paragraph" w:customStyle="1" w:styleId="3FC1504292714CC6B4A3BE5A2DD21189">
    <w:name w:val="3FC1504292714CC6B4A3BE5A2DD21189"/>
  </w:style>
  <w:style w:type="paragraph" w:customStyle="1" w:styleId="5208DC39A5034AC7BDA3C960FBC3A210">
    <w:name w:val="5208DC39A5034AC7BDA3C960FBC3A210"/>
  </w:style>
  <w:style w:type="paragraph" w:customStyle="1" w:styleId="927A04BAB13A40F79AF8EE7186CF62F2">
    <w:name w:val="927A04BAB13A40F79AF8EE7186CF62F2"/>
    <w:rsid w:val="00B944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F248F2582FA7014CBDE61F9D45D4D2EE" ma:contentTypeVersion="4" ma:contentTypeDescription="Luo uusi asiakirja." ma:contentTypeScope="" ma:versionID="370bc12a934edfe0dd42fb2b3c0a78e0">
  <xsd:schema xmlns:xsd="http://www.w3.org/2001/XMLSchema" xmlns:xs="http://www.w3.org/2001/XMLSchema" xmlns:p="http://schemas.microsoft.com/office/2006/metadata/properties" xmlns:ns2="443c7515-f01c-4163-87d5-b88adcd89674" targetNamespace="http://schemas.microsoft.com/office/2006/metadata/properties" ma:root="true" ma:fieldsID="c668f1e409c0139cada922f333c6b10d" ns2:_="">
    <xsd:import namespace="443c7515-f01c-4163-87d5-b88adcd896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c7515-f01c-4163-87d5-b88adcd896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98EC644-F7AF-456F-BC05-BD0D54E3DC7D}">
  <ds:schemaRefs>
    <ds:schemaRef ds:uri="http://schemas.microsoft.com/sharepoint/v3/contenttype/forms"/>
  </ds:schemaRefs>
</ds:datastoreItem>
</file>

<file path=customXml/itemProps2.xml><?xml version="1.0" encoding="utf-8"?>
<ds:datastoreItem xmlns:ds="http://schemas.openxmlformats.org/officeDocument/2006/customXml" ds:itemID="{11AEAA72-A71C-4F59-B1F2-69D6C0A615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861CAD-C0C5-456B-B86C-BE203BA62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3c7515-f01c-4163-87d5-b88adcd896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98FC60-AA00-4516-A716-017F3712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Turun AMK-raporttipohja opintojaksoraportteihin-win.dotx</Template>
  <TotalTime>49</TotalTime>
  <Pages>6</Pages>
  <Words>262</Words>
  <Characters>2125</Characters>
  <Application>Microsoft Office Word</Application>
  <DocSecurity>0</DocSecurity>
  <Lines>17</Lines>
  <Paragraphs>4</Paragraphs>
  <ScaleCrop>false</ScaleCrop>
  <Manager/>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Työn otsikko</dc:title>
  <dc:subject>Opintojakson nimi</dc:subject>
  <dc:creator>Laine Karita</dc:creator>
  <cp:keywords/>
  <cp:lastModifiedBy>Laine Karita</cp:lastModifiedBy>
  <cp:revision>483</cp:revision>
  <dcterms:created xsi:type="dcterms:W3CDTF">2025-02-01T00:25:00Z</dcterms:created>
  <dcterms:modified xsi:type="dcterms:W3CDTF">2025-04-17T12:00:00Z</dcterms:modified>
  <cp:category>Thesis;Opinnäytetyö</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raUnitFI">
    <vt:lpwstr>29;#Yhteiset palvelut|6fbd11bc-3334-4762-bc75-406427997d41</vt:lpwstr>
  </property>
  <property fmtid="{D5CDD505-2E9C-101B-9397-08002B2CF9AE}" pid="3" name="TaxKeyword">
    <vt:lpwstr/>
  </property>
  <property fmtid="{D5CDD505-2E9C-101B-9397-08002B2CF9AE}" pid="4" name="IntraServiceareaFI">
    <vt:lpwstr>65;#Ei palvelua|fda82063-688d-4b03-bd66-777c086b0675</vt:lpwstr>
  </property>
  <property fmtid="{D5CDD505-2E9C-101B-9397-08002B2CF9AE}" pid="5" name="IntraDocumenttypeFI">
    <vt:lpwstr>54;#Mallipohja|018869ec-73bf-4e71-a6a9-62de2383ae78</vt:lpwstr>
  </property>
  <property fmtid="{D5CDD505-2E9C-101B-9397-08002B2CF9AE}" pid="6" name="IntraKeywordFI">
    <vt:lpwstr>180;#Opinnäytetyön lomakkeet ja mallipohjat|24a04aa2-3d3f-4318-947d-dcaa9240650c</vt:lpwstr>
  </property>
  <property fmtid="{D5CDD505-2E9C-101B-9397-08002B2CF9AE}" pid="7" name="ContentTypeId">
    <vt:lpwstr>0x010100F248F2582FA7014CBDE61F9D45D4D2EE</vt:lpwstr>
  </property>
  <property fmtid="{D5CDD505-2E9C-101B-9397-08002B2CF9AE}" pid="8" name="IntraProcessFI">
    <vt:lpwstr>52;#Ei prosessia|97a57f41-fff7-469d-ac8a-3b5c65f5653e</vt:lpwstr>
  </property>
  <property fmtid="{D5CDD505-2E9C-101B-9397-08002B2CF9AE}" pid="9" name="MediaServiceImageTags">
    <vt:lpwstr/>
  </property>
  <property fmtid="{D5CDD505-2E9C-101B-9397-08002B2CF9AE}" pid="10" name="Asiakirjatyyppi:">
    <vt:lpwstr>91;#Mallipohja|04279f8a-713a-4ece-a7d7-d828c0c3a5eb</vt:lpwstr>
  </property>
  <property fmtid="{D5CDD505-2E9C-101B-9397-08002B2CF9AE}" pid="11" name="Kohderyhmä">
    <vt:lpwstr>33;#Henkilöstö|a5198709-2a4f-459f-8ab3-a892f9485af3;#35;#Opiskelija|8bb147f9-a037-4673-8904-4bb38b909180</vt:lpwstr>
  </property>
  <property fmtid="{D5CDD505-2E9C-101B-9397-08002B2CF9AE}" pid="12" name="Prosessi/toiminta">
    <vt:lpwstr>Opinnäytetyö</vt:lpwstr>
  </property>
  <property fmtid="{D5CDD505-2E9C-101B-9397-08002B2CF9AE}" pid="13" name="Vuosi">
    <vt:lpwstr>2012</vt:lpwstr>
  </property>
  <property fmtid="{D5CDD505-2E9C-101B-9397-08002B2CF9AE}" pid="14" name="Yksikkö:">
    <vt:lpwstr>49;#Koulutuksen kehittäminen|54bd96c5-a32e-40b9-ad83-d1d74dbe5e96</vt:lpwstr>
  </property>
  <property fmtid="{D5CDD505-2E9C-101B-9397-08002B2CF9AE}" pid="15" name="Tarkenne:">
    <vt:lpwstr>30;#Opinnäytetyö|f1b70ad9-6ad2-4941-ac2c-d5cae4919b28</vt:lpwstr>
  </property>
  <property fmtid="{D5CDD505-2E9C-101B-9397-08002B2CF9AE}" pid="16" name="Tulosalue:">
    <vt:lpwstr>22;#YPA|426bd57c-5e12-418d-a284-022d9c63b1d0</vt:lpwstr>
  </property>
  <property fmtid="{D5CDD505-2E9C-101B-9397-08002B2CF9AE}" pid="17" name="Unit">
    <vt:lpwstr>30;#Corporate Services|4b571c9b-98fe-43f6-b06a-bc341116fa1f</vt:lpwstr>
  </property>
</Properties>
</file>